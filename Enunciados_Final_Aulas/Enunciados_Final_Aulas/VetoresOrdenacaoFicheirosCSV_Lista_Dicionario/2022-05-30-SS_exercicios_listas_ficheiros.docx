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493E" w14:textId="53011BA4" w:rsidR="00650776" w:rsidRPr="00286333" w:rsidRDefault="00FA7688" w:rsidP="00BF6ED0">
      <w:pPr>
        <w:spacing w:after="0"/>
        <w:jc w:val="center"/>
        <w:rPr>
          <w:b/>
          <w:sz w:val="24"/>
          <w:szCs w:val="18"/>
        </w:rPr>
      </w:pPr>
      <w:bookmarkStart w:id="0" w:name="OLE_LINK3"/>
      <w:r w:rsidRPr="00286333">
        <w:rPr>
          <w:b/>
          <w:sz w:val="24"/>
          <w:szCs w:val="18"/>
        </w:rPr>
        <w:t>2022-05-</w:t>
      </w:r>
      <w:r w:rsidR="00286333" w:rsidRPr="00286333">
        <w:rPr>
          <w:b/>
          <w:sz w:val="24"/>
          <w:szCs w:val="18"/>
        </w:rPr>
        <w:t>3</w:t>
      </w:r>
      <w:r w:rsidR="00E951BD">
        <w:rPr>
          <w:b/>
          <w:sz w:val="24"/>
          <w:szCs w:val="18"/>
        </w:rPr>
        <w:t>0</w:t>
      </w:r>
      <w:r w:rsidR="0051130F">
        <w:rPr>
          <w:b/>
          <w:sz w:val="24"/>
          <w:szCs w:val="18"/>
        </w:rPr>
        <w:t>-SS</w:t>
      </w:r>
    </w:p>
    <w:p w14:paraId="77FF64E2" w14:textId="70CFF6D4" w:rsidR="00FA7688" w:rsidRPr="00286333" w:rsidRDefault="00650776" w:rsidP="00D418D6">
      <w:pPr>
        <w:spacing w:after="0"/>
        <w:jc w:val="center"/>
        <w:rPr>
          <w:b/>
          <w:sz w:val="14"/>
          <w:szCs w:val="8"/>
        </w:rPr>
      </w:pPr>
      <w:r w:rsidRPr="00286333">
        <w:rPr>
          <w:b/>
          <w:sz w:val="14"/>
          <w:szCs w:val="8"/>
        </w:rPr>
        <w:t xml:space="preserve">Fonte: </w:t>
      </w:r>
      <w:r w:rsidR="00D418D6" w:rsidRPr="00286333">
        <w:rPr>
          <w:b/>
          <w:sz w:val="14"/>
          <w:szCs w:val="8"/>
        </w:rPr>
        <w:t>Programadores de Python: João Rodrigues, António Neves, Artur Pereira Fundamentos de Programação, 2019</w:t>
      </w:r>
    </w:p>
    <w:p w14:paraId="0D6079E4" w14:textId="107055AB" w:rsidR="00D418D6" w:rsidRDefault="00D418D6" w:rsidP="00D418D6">
      <w:pPr>
        <w:spacing w:after="0"/>
        <w:jc w:val="center"/>
        <w:rPr>
          <w:b/>
          <w:sz w:val="14"/>
          <w:szCs w:val="8"/>
        </w:rPr>
      </w:pPr>
    </w:p>
    <w:p w14:paraId="0F46B29B" w14:textId="127D41F5" w:rsidR="0051130F" w:rsidRPr="0051130F" w:rsidRDefault="0051130F" w:rsidP="0051130F">
      <w:pPr>
        <w:spacing w:after="0"/>
        <w:rPr>
          <w:b/>
          <w:sz w:val="20"/>
          <w:szCs w:val="14"/>
        </w:rPr>
      </w:pPr>
    </w:p>
    <w:p w14:paraId="0707C1E3" w14:textId="77777777" w:rsidR="0051130F" w:rsidRPr="00286333" w:rsidRDefault="0051130F" w:rsidP="00D418D6">
      <w:pPr>
        <w:spacing w:after="0"/>
        <w:jc w:val="center"/>
        <w:rPr>
          <w:b/>
          <w:sz w:val="14"/>
          <w:szCs w:val="8"/>
        </w:rPr>
      </w:pPr>
    </w:p>
    <w:p w14:paraId="4C28D056" w14:textId="6C933C35" w:rsidR="00650776" w:rsidRPr="00286333" w:rsidRDefault="00650776" w:rsidP="00BF6ED0">
      <w:pPr>
        <w:spacing w:after="0"/>
        <w:jc w:val="center"/>
        <w:rPr>
          <w:b/>
          <w:sz w:val="14"/>
          <w:szCs w:val="8"/>
        </w:rPr>
      </w:pPr>
    </w:p>
    <w:bookmarkEnd w:id="0" w:displacedByCustomXml="next"/>
    <w:bookmarkStart w:id="1" w:name="OLE_LINK1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val="pt-PT"/>
        </w:rPr>
        <w:id w:val="-1149205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FBBBE" w14:textId="23104307" w:rsidR="00666461" w:rsidRPr="00286333" w:rsidRDefault="00666461" w:rsidP="00D418D6">
          <w:pPr>
            <w:pStyle w:val="Cabealhodondice"/>
            <w:spacing w:before="0" w:after="0"/>
            <w:rPr>
              <w:sz w:val="2"/>
              <w:szCs w:val="2"/>
              <w:lang w:val="pt-PT"/>
            </w:rPr>
          </w:pPr>
        </w:p>
        <w:p w14:paraId="15EA9F81" w14:textId="27CD6540" w:rsidR="000778CD" w:rsidRDefault="00666461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r w:rsidRPr="00286333">
            <w:fldChar w:fldCharType="begin"/>
          </w:r>
          <w:r w:rsidRPr="00286333">
            <w:instrText xml:space="preserve"> TOC \o "1-3" \h \z \u </w:instrText>
          </w:r>
          <w:r w:rsidRPr="00286333">
            <w:fldChar w:fldCharType="separate"/>
          </w:r>
          <w:hyperlink w:anchor="_Toc104798616" w:history="1">
            <w:r w:rsidR="000778CD" w:rsidRPr="005C20F9">
              <w:rPr>
                <w:rStyle w:val="Hiperligao"/>
              </w:rPr>
              <w:t>1</w:t>
            </w:r>
            <w:r w:rsidR="000778CD"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="000778CD" w:rsidRPr="005C20F9">
              <w:rPr>
                <w:rStyle w:val="Hiperligao"/>
              </w:rPr>
              <w:t>Exercícios</w:t>
            </w:r>
            <w:r w:rsidR="000778CD">
              <w:rPr>
                <w:webHidden/>
              </w:rPr>
              <w:tab/>
            </w:r>
            <w:r w:rsidR="000778CD">
              <w:rPr>
                <w:webHidden/>
              </w:rPr>
              <w:fldChar w:fldCharType="begin"/>
            </w:r>
            <w:r w:rsidR="000778CD">
              <w:rPr>
                <w:webHidden/>
              </w:rPr>
              <w:instrText xml:space="preserve"> PAGEREF _Toc104798616 \h </w:instrText>
            </w:r>
            <w:r w:rsidR="000778CD">
              <w:rPr>
                <w:webHidden/>
              </w:rPr>
            </w:r>
            <w:r w:rsidR="000778CD"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1</w:t>
            </w:r>
            <w:r w:rsidR="000778CD">
              <w:rPr>
                <w:webHidden/>
              </w:rPr>
              <w:fldChar w:fldCharType="end"/>
            </w:r>
          </w:hyperlink>
        </w:p>
        <w:p w14:paraId="64F5CE42" w14:textId="6D5CE869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17" w:history="1">
            <w:r w:rsidRPr="005C20F9">
              <w:rPr>
                <w:rStyle w:val="Hiperligao"/>
              </w:rPr>
              <w:t>1.1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Média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4F6B53C" w14:textId="45E059C0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18" w:history="1">
            <w:r w:rsidRPr="005C20F9">
              <w:rPr>
                <w:rStyle w:val="Hiperligao"/>
              </w:rPr>
              <w:t>1.2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Turtle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9390EB" w14:textId="0E12E6E2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19" w:history="1">
            <w:r w:rsidRPr="005C20F9">
              <w:rPr>
                <w:rStyle w:val="Hiperligao"/>
              </w:rPr>
              <w:t>1.3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Pautas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2B6436" w14:textId="7F29E315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20" w:history="1">
            <w:r w:rsidRPr="005C20F9">
              <w:rPr>
                <w:rStyle w:val="Hiperligao"/>
              </w:rPr>
              <w:t>1.4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Média de uma lista de valores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B0211E" w14:textId="7447E879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21" w:history="1">
            <w:r w:rsidRPr="005C20F9">
              <w:rPr>
                <w:rStyle w:val="Hiperligao"/>
              </w:rPr>
              <w:t>1.5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Geração de jogos de futebol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F349E7" w14:textId="0FB292A4" w:rsidR="000778CD" w:rsidRDefault="000778CD">
          <w:pPr>
            <w:pStyle w:val="ndice1"/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22" w:history="1">
            <w:r w:rsidRPr="005C20F9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Python – Ficheiros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66F0C4" w14:textId="18DFE3B7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23" w:history="1">
            <w:r w:rsidRPr="005C20F9">
              <w:rPr>
                <w:rStyle w:val="Hiperligao"/>
              </w:rPr>
              <w:t>2.1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</w:rPr>
              <w:t>Exemplo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2F84D8" w14:textId="1EB0504E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24" w:history="1">
            <w:r w:rsidRPr="005C20F9">
              <w:rPr>
                <w:rStyle w:val="Hiperligao"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  <w:lang w:val="en-US"/>
              </w:rPr>
              <w:t>Funções: split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080CD6" w14:textId="078BC978" w:rsidR="000778CD" w:rsidRDefault="000778CD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04798625" w:history="1">
            <w:r w:rsidRPr="005C20F9">
              <w:rPr>
                <w:rStyle w:val="Hiperligao"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lang w:eastAsia="pt-PT"/>
              </w:rPr>
              <w:tab/>
            </w:r>
            <w:r w:rsidRPr="005C20F9">
              <w:rPr>
                <w:rStyle w:val="Hiperligao"/>
                <w:lang w:val="en-US"/>
              </w:rPr>
              <w:t>Funções: strip, rstrip, lstrip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_Toc104798625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51B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121E7F" w14:textId="72E15AAF" w:rsidR="00666461" w:rsidRPr="00286333" w:rsidRDefault="00666461" w:rsidP="00666461">
          <w:pPr>
            <w:spacing w:line="240" w:lineRule="auto"/>
          </w:pPr>
          <w:r w:rsidRPr="00286333">
            <w:rPr>
              <w:b/>
              <w:bCs/>
            </w:rPr>
            <w:fldChar w:fldCharType="end"/>
          </w:r>
        </w:p>
      </w:sdtContent>
    </w:sdt>
    <w:p w14:paraId="0233DB09" w14:textId="206E4C9E" w:rsidR="00E02B41" w:rsidRPr="00286333" w:rsidRDefault="00286333" w:rsidP="00D418D6">
      <w:pPr>
        <w:pStyle w:val="Ttulo1"/>
      </w:pPr>
      <w:bookmarkStart w:id="2" w:name="_Toc104798616"/>
      <w:r w:rsidRPr="00286333">
        <w:t>Exercícios</w:t>
      </w:r>
      <w:bookmarkEnd w:id="2"/>
    </w:p>
    <w:p w14:paraId="540C3884" w14:textId="4B06DFBD" w:rsidR="00286333" w:rsidRPr="00286333" w:rsidRDefault="00286333" w:rsidP="00286333">
      <w:pPr>
        <w:spacing w:after="0"/>
        <w:rPr>
          <w:rFonts w:ascii="Lucida Console" w:hAnsi="Lucida Console" w:cs="Lucida Console"/>
          <w:sz w:val="18"/>
          <w:szCs w:val="18"/>
        </w:rPr>
      </w:pPr>
      <w:r w:rsidRPr="00286333">
        <w:t xml:space="preserve">Resolva os </w:t>
      </w:r>
      <w:r>
        <w:t xml:space="preserve">exercícios dos slides: </w:t>
      </w:r>
      <w:r w:rsidRPr="00286333">
        <w:rPr>
          <w:rFonts w:ascii="Lucida Console" w:hAnsi="Lucida Console" w:cs="Lucida Console"/>
          <w:sz w:val="18"/>
          <w:szCs w:val="18"/>
        </w:rPr>
        <w:t>06-Vetores.pdf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 w:rsidRPr="00286333">
        <w:rPr>
          <w:rFonts w:ascii="Lucida Console" w:hAnsi="Lucida Console" w:cs="Lucida Console"/>
          <w:sz w:val="18"/>
          <w:szCs w:val="18"/>
        </w:rPr>
        <w:t>10-Strings.pdf</w:t>
      </w:r>
      <w:r>
        <w:rPr>
          <w:rFonts w:ascii="Lucida Console" w:hAnsi="Lucida Console" w:cs="Lucida Console"/>
          <w:sz w:val="18"/>
          <w:szCs w:val="18"/>
        </w:rPr>
        <w:t xml:space="preserve"> e </w:t>
      </w:r>
      <w:r w:rsidRPr="00286333">
        <w:rPr>
          <w:rFonts w:ascii="Lucida Console" w:hAnsi="Lucida Console" w:cs="Lucida Console"/>
          <w:sz w:val="18"/>
          <w:szCs w:val="18"/>
        </w:rPr>
        <w:t>08-Listas.pdf</w:t>
      </w:r>
    </w:p>
    <w:p w14:paraId="58416B79" w14:textId="77777777" w:rsidR="00286333" w:rsidRPr="00286333" w:rsidRDefault="00286333" w:rsidP="002A6CD6">
      <w:pPr>
        <w:rPr>
          <w:lang w:eastAsia="pt-PT"/>
        </w:rPr>
      </w:pPr>
    </w:p>
    <w:p w14:paraId="5DE91A78" w14:textId="46E61625" w:rsidR="00120701" w:rsidRDefault="003A28DD" w:rsidP="0051130F">
      <w:pPr>
        <w:pStyle w:val="Ttulo2"/>
      </w:pPr>
      <w:bookmarkStart w:id="3" w:name="_Toc104798617"/>
      <w:r>
        <w:t>Média</w:t>
      </w:r>
      <w:bookmarkEnd w:id="3"/>
    </w:p>
    <w:p w14:paraId="5C579941" w14:textId="59050BA9" w:rsidR="00F66523" w:rsidRDefault="00F66523" w:rsidP="00F66523">
      <w:r>
        <w:t>Crie um programa que calcule a soma de uma lista de valores gravados num ficheiro.</w:t>
      </w:r>
      <w:r>
        <w:t xml:space="preserve"> </w:t>
      </w:r>
      <w:r>
        <w:t>Considere que o ficheiro contém apenas um valor por linha, como no exemplo abaixo. O</w:t>
      </w:r>
      <w:r>
        <w:t xml:space="preserve"> </w:t>
      </w:r>
      <w:r>
        <w:t>nome do ficheiro deve ser pedido ao utilizador.</w:t>
      </w:r>
    </w:p>
    <w:p w14:paraId="5CBBB6A7" w14:textId="77777777" w:rsidR="00CB17A8" w:rsidRPr="00CB17A8" w:rsidRDefault="00CB17A8" w:rsidP="00CB17A8">
      <w:pPr>
        <w:ind w:left="708"/>
        <w:rPr>
          <w:rFonts w:ascii="Congenial" w:hAnsi="Congenial"/>
          <w:b/>
          <w:bCs/>
        </w:rPr>
      </w:pPr>
      <w:r w:rsidRPr="00CB17A8">
        <w:rPr>
          <w:rFonts w:ascii="Congenial" w:hAnsi="Congenial"/>
          <w:b/>
          <w:bCs/>
        </w:rPr>
        <w:t>nums.txt</w:t>
      </w:r>
    </w:p>
    <w:p w14:paraId="285B0B52" w14:textId="77777777" w:rsidR="00CB17A8" w:rsidRPr="00CB17A8" w:rsidRDefault="00CB17A8" w:rsidP="00CB17A8">
      <w:pPr>
        <w:ind w:left="708"/>
        <w:rPr>
          <w:rFonts w:ascii="Congenial" w:hAnsi="Congenial"/>
        </w:rPr>
      </w:pPr>
      <w:r w:rsidRPr="00CB17A8">
        <w:rPr>
          <w:rFonts w:ascii="Congenial" w:hAnsi="Congenial"/>
        </w:rPr>
        <w:t>12.39</w:t>
      </w:r>
    </w:p>
    <w:p w14:paraId="47CE1CC9" w14:textId="77777777" w:rsidR="00CB17A8" w:rsidRPr="00CB17A8" w:rsidRDefault="00CB17A8" w:rsidP="00CB17A8">
      <w:pPr>
        <w:ind w:left="708"/>
        <w:rPr>
          <w:rFonts w:ascii="Congenial" w:hAnsi="Congenial"/>
        </w:rPr>
      </w:pPr>
      <w:r w:rsidRPr="00CB17A8">
        <w:rPr>
          <w:rFonts w:ascii="Congenial" w:hAnsi="Congenial"/>
        </w:rPr>
        <w:t>1.93</w:t>
      </w:r>
    </w:p>
    <w:p w14:paraId="4933163F" w14:textId="77777777" w:rsidR="00CB17A8" w:rsidRPr="00CB17A8" w:rsidRDefault="00CB17A8" w:rsidP="00CB17A8">
      <w:pPr>
        <w:ind w:left="708"/>
        <w:rPr>
          <w:rFonts w:ascii="Congenial" w:hAnsi="Congenial"/>
        </w:rPr>
      </w:pPr>
      <w:r w:rsidRPr="00CB17A8">
        <w:rPr>
          <w:rFonts w:ascii="Congenial" w:hAnsi="Congenial"/>
        </w:rPr>
        <w:t>7.85</w:t>
      </w:r>
    </w:p>
    <w:p w14:paraId="319D3646" w14:textId="47E956D0" w:rsidR="00F66523" w:rsidRPr="00CB17A8" w:rsidRDefault="00CB17A8" w:rsidP="00CB17A8">
      <w:pPr>
        <w:ind w:left="708"/>
        <w:rPr>
          <w:rFonts w:ascii="Congenial" w:hAnsi="Congenial"/>
        </w:rPr>
      </w:pPr>
      <w:r w:rsidRPr="00CB17A8">
        <w:rPr>
          <w:rFonts w:ascii="Congenial" w:hAnsi="Congenial"/>
        </w:rPr>
        <w:t>...</w:t>
      </w:r>
    </w:p>
    <w:p w14:paraId="434CD868" w14:textId="2D6B6D58" w:rsidR="00DF14E8" w:rsidRDefault="00DF14E8" w:rsidP="00AD608D">
      <w:pPr>
        <w:pStyle w:val="Ttulo2"/>
      </w:pPr>
      <w:bookmarkStart w:id="4" w:name="_Toc104798618"/>
      <w:r>
        <w:t>Turtle</w:t>
      </w:r>
      <w:bookmarkEnd w:id="4"/>
    </w:p>
    <w:p w14:paraId="68058D54" w14:textId="74CCB44D" w:rsidR="00DF14E8" w:rsidRPr="00DF14E8" w:rsidRDefault="00DF14E8" w:rsidP="00DF14E8">
      <w:pPr>
        <w:pStyle w:val="Ttulo12"/>
        <w:numPr>
          <w:ilvl w:val="0"/>
          <w:numId w:val="0"/>
        </w:numPr>
      </w:pPr>
      <w:r>
        <w:t xml:space="preserve">O ficheiro </w:t>
      </w:r>
      <w:r>
        <w:rPr>
          <w:rFonts w:ascii="CourierNewPSMT" w:hAnsi="CourierNewPSMT" w:cs="CourierNewPSMT"/>
        </w:rPr>
        <w:t xml:space="preserve">mystery.txt </w:t>
      </w:r>
      <w:r>
        <w:t>contém linhas com as palavras UP, DOWN ou com um par de</w:t>
      </w:r>
      <w:r>
        <w:t xml:space="preserve"> </w:t>
      </w:r>
      <w:r>
        <w:t>números. UP e DOWN são instruções para a tartaruga levantar ou pousar o pincel. Os</w:t>
      </w:r>
      <w:r>
        <w:t xml:space="preserve"> </w:t>
      </w:r>
      <w:r>
        <w:t xml:space="preserve">pares são coordenadas x, y de pontos. Complete o programa </w:t>
      </w:r>
      <w:r>
        <w:rPr>
          <w:rFonts w:ascii="CourierNewPSMT" w:hAnsi="CourierNewPSMT" w:cs="CourierNewPSMT"/>
        </w:rPr>
        <w:t xml:space="preserve">turtledraw.py </w:t>
      </w:r>
      <w:r>
        <w:t>para ler</w:t>
      </w:r>
      <w:r>
        <w:t xml:space="preserve"> </w:t>
      </w:r>
      <w:r>
        <w:t xml:space="preserve">as instruções do ficheiro e usar uma tartaruga para traçar o desenho. </w:t>
      </w:r>
      <w:r>
        <w:rPr>
          <w:rFonts w:ascii="TimesNewRomanPS-ItalicMT" w:hAnsi="TimesNewRomanPS-ItalicMT" w:cs="TimesNewRomanPS-ItalicMT"/>
          <w:i/>
          <w:iCs/>
        </w:rPr>
        <w:t>Sugestão: use o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método </w:t>
      </w:r>
      <w:r>
        <w:rPr>
          <w:rFonts w:ascii="CourierNewPS-ItalicMT" w:hAnsi="CourierNewPS-ItalicMT" w:cs="CourierNewPS-ItalicMT"/>
        </w:rPr>
        <w:t xml:space="preserve">.split() </w:t>
      </w:r>
      <w:r>
        <w:t>para dividir as linhas que têm coordenadas</w:t>
      </w:r>
      <w:r>
        <w:rPr>
          <w:rFonts w:ascii="TimesNewRomanPSMT" w:hAnsi="TimesNewRomanPSMT" w:cs="TimesNewRomanPSMT"/>
        </w:rPr>
        <w:t xml:space="preserve">. </w:t>
      </w:r>
      <w:r>
        <w:t>(Adaptado do exercício</w:t>
      </w:r>
      <w:r>
        <w:t xml:space="preserve"> </w:t>
      </w:r>
      <w:r w:rsidRPr="00DF14E8">
        <w:t>11.5 do livro “How to think like a computer scientist”.)</w:t>
      </w:r>
    </w:p>
    <w:p w14:paraId="34CE3E50" w14:textId="77777777" w:rsidR="00DF14E8" w:rsidRPr="00DF14E8" w:rsidRDefault="00DF14E8" w:rsidP="00DF14E8"/>
    <w:p w14:paraId="6627D8C7" w14:textId="7616E96A" w:rsidR="00943BD8" w:rsidRDefault="004604DA" w:rsidP="00AD608D">
      <w:pPr>
        <w:pStyle w:val="Ttulo2"/>
      </w:pPr>
      <w:bookmarkStart w:id="5" w:name="_Toc104798619"/>
      <w:r>
        <w:t>Pautas</w:t>
      </w:r>
      <w:bookmarkEnd w:id="5"/>
    </w:p>
    <w:p w14:paraId="23FD9670" w14:textId="5D8E722C" w:rsidR="00003C3C" w:rsidRDefault="00003C3C" w:rsidP="00003C3C">
      <w:r>
        <w:t>O ficheiro school.csv contém uma tabela com notas de uma disciplina. Cada linha</w:t>
      </w:r>
      <w:r>
        <w:t xml:space="preserve"> </w:t>
      </w:r>
      <w:r>
        <w:t>tem o registo de um aluno e cada coluna tem um campo de informação. As colunas são</w:t>
      </w:r>
      <w:r>
        <w:t xml:space="preserve"> </w:t>
      </w:r>
      <w:r>
        <w:t xml:space="preserve">separadas por caracteres TAB. A primeira linha </w:t>
      </w:r>
      <w:r>
        <w:lastRenderedPageBreak/>
        <w:t>contém um cabeçalho com os títulos dos</w:t>
      </w:r>
      <w:r>
        <w:t xml:space="preserve"> </w:t>
      </w:r>
      <w:r>
        <w:t>campos. Complete o programa school.py para ler e processar esse ficheiro.</w:t>
      </w:r>
    </w:p>
    <w:p w14:paraId="3AD5DA3D" w14:textId="0C9462CF" w:rsidR="00003C3C" w:rsidRDefault="00003C3C" w:rsidP="00003C3C">
      <w:pPr>
        <w:pStyle w:val="PargrafodaLista"/>
        <w:numPr>
          <w:ilvl w:val="0"/>
          <w:numId w:val="6"/>
        </w:numPr>
      </w:pPr>
      <w:r>
        <w:t>Complete a função loadFile(fname) para que, dado o nome de um ficheiro com</w:t>
      </w:r>
      <w:r>
        <w:t xml:space="preserve"> </w:t>
      </w:r>
      <w:r>
        <w:t>este formato, leia o seu conteúdo e devolva uma lista com um tuplo por cada aluno.</w:t>
      </w:r>
    </w:p>
    <w:p w14:paraId="4F0E0C07" w14:textId="2F61A7DB" w:rsidR="00003C3C" w:rsidRDefault="00003C3C" w:rsidP="00003C3C">
      <w:pPr>
        <w:pStyle w:val="PargrafodaLista"/>
        <w:numPr>
          <w:ilvl w:val="0"/>
          <w:numId w:val="6"/>
        </w:numPr>
      </w:pPr>
      <w:r>
        <w:t>Cada tuplo deve ter os campos (numero, nome, nota1, nota2, nota3). Use o método</w:t>
      </w:r>
      <w:r>
        <w:t xml:space="preserve"> </w:t>
      </w:r>
      <w:r>
        <w:t>.split('\t') para dividir cada linha e converta as notas e os números para os</w:t>
      </w:r>
      <w:r>
        <w:t xml:space="preserve"> </w:t>
      </w:r>
      <w:r>
        <w:t>tipos adequados.</w:t>
      </w:r>
    </w:p>
    <w:p w14:paraId="627A8EEE" w14:textId="5BB2C7C1" w:rsidR="00003C3C" w:rsidRDefault="00003C3C" w:rsidP="009541A0">
      <w:pPr>
        <w:pStyle w:val="PargrafodaLista"/>
        <w:numPr>
          <w:ilvl w:val="0"/>
          <w:numId w:val="6"/>
        </w:numPr>
      </w:pPr>
      <w:r>
        <w:t>Crie uma função notaFinal(reg) que, dado um tuplo com o registo de um</w:t>
      </w:r>
      <w:r>
        <w:t xml:space="preserve"> </w:t>
      </w:r>
      <w:r>
        <w:t>aluno, devolva a nota final calculada pela média das três notas no registo.</w:t>
      </w:r>
    </w:p>
    <w:p w14:paraId="786DA806" w14:textId="0945C804" w:rsidR="00003C3C" w:rsidRDefault="00003C3C" w:rsidP="00003C3C">
      <w:pPr>
        <w:pStyle w:val="PargrafodaLista"/>
        <w:numPr>
          <w:ilvl w:val="0"/>
          <w:numId w:val="6"/>
        </w:numPr>
      </w:pPr>
      <w:r>
        <w:t>Crie uma função printPauta(lst) que, dada uma lista com registos de alunos,</w:t>
      </w:r>
      <w:r>
        <w:t xml:space="preserve"> </w:t>
      </w:r>
      <w:r>
        <w:t>mostra uma tabela com os números, nomes e notas finais, formatados e alinhados</w:t>
      </w:r>
      <w:r>
        <w:t xml:space="preserve"> </w:t>
      </w:r>
      <w:r>
        <w:t>como no exemplo abaixo. O nome deve aparecer centrado, enquanto o número e a</w:t>
      </w:r>
      <w:r>
        <w:t xml:space="preserve"> </w:t>
      </w:r>
      <w:r>
        <w:t>nota devem aparecer ajustados à direita. Use o método .format.</w:t>
      </w:r>
    </w:p>
    <w:p w14:paraId="2D8AD010" w14:textId="65AD1F12" w:rsidR="00003C3C" w:rsidRDefault="00003C3C" w:rsidP="00003C3C">
      <w:pPr>
        <w:pStyle w:val="PargrafodaLista"/>
        <w:numPr>
          <w:ilvl w:val="0"/>
          <w:numId w:val="6"/>
        </w:numPr>
      </w:pPr>
      <w:r>
        <w:t>Usando estas funções, complete a função principal para ler o ficheiro, ordenar a lista</w:t>
      </w:r>
      <w:r>
        <w:t xml:space="preserve"> </w:t>
      </w:r>
      <w:r>
        <w:t>com o método .sort() e mostrar a pauta.</w:t>
      </w:r>
    </w:p>
    <w:p w14:paraId="6EF8C52D" w14:textId="0F9398DF" w:rsidR="00003C3C" w:rsidRDefault="00003C3C" w:rsidP="00003C3C"/>
    <w:p w14:paraId="5DC9A113" w14:textId="0D0A8684" w:rsidR="00112A93" w:rsidRDefault="00112A93" w:rsidP="00AD608D">
      <w:pPr>
        <w:pStyle w:val="Ttulo2"/>
      </w:pPr>
      <w:bookmarkStart w:id="6" w:name="_Toc104798620"/>
      <w:r w:rsidRPr="0021052D">
        <w:t>Média de uma lista de valores</w:t>
      </w:r>
      <w:bookmarkEnd w:id="6"/>
    </w:p>
    <w:p w14:paraId="67D7308C" w14:textId="13BE36CF" w:rsidR="00003C3C" w:rsidRDefault="00003C3C" w:rsidP="00003C3C">
      <w:pPr>
        <w:pStyle w:val="Ttulo12"/>
        <w:numPr>
          <w:ilvl w:val="0"/>
          <w:numId w:val="0"/>
        </w:numPr>
      </w:pPr>
      <w:r>
        <w:t>Altere o programa anterior para gravar a pauta formatada num ficheiro de texto. Pode</w:t>
      </w:r>
      <w:r>
        <w:t xml:space="preserve"> </w:t>
      </w:r>
      <w:r>
        <w:t xml:space="preserve">usar o método </w:t>
      </w:r>
      <w:r>
        <w:rPr>
          <w:rFonts w:ascii="CourierNewPSMT" w:hAnsi="CourierNewPSMT" w:cs="CourierNewPSMT"/>
        </w:rPr>
        <w:t xml:space="preserve">write </w:t>
      </w:r>
      <w:r>
        <w:t xml:space="preserve">ou a função </w:t>
      </w:r>
      <w:r>
        <w:rPr>
          <w:rFonts w:ascii="CourierNewPSMT" w:hAnsi="CourierNewPSMT" w:cs="CourierNewPSMT"/>
        </w:rPr>
        <w:t xml:space="preserve">print </w:t>
      </w:r>
      <w:r>
        <w:t xml:space="preserve">com o argumento </w:t>
      </w:r>
      <w:r>
        <w:rPr>
          <w:rFonts w:ascii="CourierNewPSMT" w:hAnsi="CourierNewPSMT" w:cs="CourierNewPSMT"/>
        </w:rPr>
        <w:t>file=</w:t>
      </w:r>
      <w:r>
        <w:t xml:space="preserve">. </w:t>
      </w:r>
      <w:r>
        <w:rPr>
          <w:rFonts w:ascii="TimesNewRomanPS-ItalicMT" w:hAnsi="TimesNewRomanPS-ItalicMT" w:cs="TimesNewRomanPS-ItalicMT"/>
          <w:i/>
          <w:iCs/>
        </w:rPr>
        <w:t>Sugestão: se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generalizar a função </w:t>
      </w:r>
      <w:r>
        <w:rPr>
          <w:rFonts w:ascii="CourierNewPS-ItalicMT" w:hAnsi="CourierNewPS-ItalicMT" w:cs="CourierNewPS-ItalicMT"/>
        </w:rPr>
        <w:t xml:space="preserve">printPauta </w:t>
      </w:r>
      <w:r>
        <w:t xml:space="preserve">para também receber um argumento </w:t>
      </w:r>
      <w:r>
        <w:rPr>
          <w:rFonts w:ascii="CourierNewPS-ItalicMT" w:hAnsi="CourierNewPS-ItalicMT" w:cs="CourierNewPS-ItalicMT"/>
        </w:rPr>
        <w:t xml:space="preserve">file </w:t>
      </w:r>
      <w:r>
        <w:t>extra,</w:t>
      </w:r>
      <w:r>
        <w:t xml:space="preserve"> </w:t>
      </w:r>
      <w:r>
        <w:t>pode reutilizá-la para gravar no ficheiro</w:t>
      </w:r>
    </w:p>
    <w:p w14:paraId="10C5D4AE" w14:textId="77777777" w:rsidR="00055F07" w:rsidRPr="00112A93" w:rsidRDefault="00055F07" w:rsidP="00112A93"/>
    <w:p w14:paraId="475976FB" w14:textId="1B3548EB" w:rsidR="00120701" w:rsidRPr="0021052D" w:rsidRDefault="00AB721C" w:rsidP="00AD608D">
      <w:pPr>
        <w:pStyle w:val="Ttulo2"/>
      </w:pPr>
      <w:bookmarkStart w:id="7" w:name="_Toc104798621"/>
      <w:r w:rsidRPr="0021052D">
        <w:t xml:space="preserve">Geração de </w:t>
      </w:r>
      <w:r w:rsidRPr="009C79DD">
        <w:t>jogos</w:t>
      </w:r>
      <w:r w:rsidRPr="0021052D">
        <w:t xml:space="preserve"> de futebol</w:t>
      </w:r>
      <w:bookmarkEnd w:id="7"/>
      <w:r w:rsidRPr="0021052D">
        <w:t xml:space="preserve"> </w:t>
      </w:r>
    </w:p>
    <w:p w14:paraId="6BF814CF" w14:textId="0EB4AFCF" w:rsidR="00E9027B" w:rsidRPr="00146F67" w:rsidRDefault="00E9027B" w:rsidP="00E9027B">
      <w:pPr>
        <w:rPr>
          <w:lang w:val="en-US"/>
        </w:rPr>
      </w:pPr>
      <w:r>
        <w:t>Escreva uma função que, dada uma lista de equipas de futebol, gere uma lista de todos os jogos que se podem fazer entre elas</w:t>
      </w:r>
      <w:r w:rsidR="00003C3C">
        <w:t xml:space="preserve"> grave o resultado num ficheiro texto</w:t>
      </w:r>
      <w:r>
        <w:t xml:space="preserve">. </w:t>
      </w:r>
      <w:r w:rsidRPr="00146F67">
        <w:rPr>
          <w:lang w:val="en-US"/>
        </w:rPr>
        <w:t>Por exemplo:</w:t>
      </w:r>
    </w:p>
    <w:p w14:paraId="5758F4B9" w14:textId="50D5299E" w:rsidR="00E9027B" w:rsidRPr="00146F67" w:rsidRDefault="00E9027B" w:rsidP="00B73F31">
      <w:pPr>
        <w:ind w:firstLine="708"/>
        <w:rPr>
          <w:rFonts w:ascii="Arial Narrow" w:hAnsi="Arial Narrow"/>
          <w:b/>
          <w:bCs/>
          <w:lang w:val="en-US"/>
        </w:rPr>
      </w:pPr>
      <w:r w:rsidRPr="00146F67">
        <w:rPr>
          <w:rFonts w:ascii="Arial Narrow" w:hAnsi="Arial Narrow"/>
          <w:b/>
          <w:bCs/>
          <w:lang w:val="en-US"/>
        </w:rPr>
        <w:t>allMatches(["SCP", "SLB", "FCP"]) -&gt; [("SCP", "SLB"), ("SCP", "FCP"), ("SLB", "SCP"), ...]</w:t>
      </w:r>
    </w:p>
    <w:p w14:paraId="202BB24A" w14:textId="68138DAC" w:rsidR="00E9027B" w:rsidRDefault="00E9027B" w:rsidP="00E9027B">
      <w:r>
        <w:t>Com 3 equipas deve obter 6 jogos, com 4 equipas deve obter 12 jogos. Confirme e teste com ainda mais equipas.</w:t>
      </w:r>
    </w:p>
    <w:p w14:paraId="512EDC52" w14:textId="7156B787" w:rsidR="00AB721C" w:rsidRDefault="00AB721C" w:rsidP="00E9027B"/>
    <w:p w14:paraId="26CBA324" w14:textId="66B62589" w:rsidR="00AB721C" w:rsidRDefault="009E6439" w:rsidP="009E6439">
      <w:pPr>
        <w:pStyle w:val="Ttulo1"/>
      </w:pPr>
      <w:bookmarkStart w:id="8" w:name="_Toc104798622"/>
      <w:r>
        <w:t>Python</w:t>
      </w:r>
      <w:r w:rsidR="00807168">
        <w:t xml:space="preserve"> </w:t>
      </w:r>
      <w:r w:rsidR="003A28DD">
        <w:t>–</w:t>
      </w:r>
      <w:r w:rsidR="00807168">
        <w:t xml:space="preserve"> Ficheiros</w:t>
      </w:r>
      <w:bookmarkEnd w:id="8"/>
    </w:p>
    <w:p w14:paraId="1F30ACC1" w14:textId="74CADED2" w:rsidR="003A28DD" w:rsidRDefault="003A28DD" w:rsidP="003A28DD">
      <w:pPr>
        <w:rPr>
          <w:lang w:eastAsia="pt-PT"/>
        </w:rPr>
      </w:pPr>
    </w:p>
    <w:p w14:paraId="25D30744" w14:textId="08479279" w:rsidR="003A28DD" w:rsidRDefault="003A28DD" w:rsidP="003A28DD">
      <w:pPr>
        <w:rPr>
          <w:lang w:eastAsia="pt-PT"/>
        </w:rPr>
      </w:pPr>
      <w:hyperlink r:id="rId8" w:history="1">
        <w:r w:rsidRPr="00DD201E">
          <w:rPr>
            <w:rStyle w:val="Hiperligao"/>
            <w:lang w:eastAsia="pt-PT"/>
          </w:rPr>
          <w:t>https://www.w3schools.com/python/python_file_open.asp</w:t>
        </w:r>
      </w:hyperlink>
    </w:p>
    <w:p w14:paraId="390FD874" w14:textId="77777777" w:rsidR="003A28DD" w:rsidRDefault="003A28DD" w:rsidP="00B126FA">
      <w:pPr>
        <w:rPr>
          <w:rFonts w:ascii="Lucida Grande" w:hAnsi="Lucida Grande" w:cs="Lucida Grande"/>
          <w:color w:val="222222"/>
          <w:shd w:val="clear" w:color="auto" w:fill="FFFFFF"/>
        </w:rPr>
      </w:pPr>
    </w:p>
    <w:p w14:paraId="5A27C3D0" w14:textId="2DA8A006" w:rsidR="00807168" w:rsidRDefault="00807168" w:rsidP="00B126FA">
      <w:pPr>
        <w:rPr>
          <w:rFonts w:ascii="Lucida Grande" w:hAnsi="Lucida Grande" w:cs="Lucida Grande"/>
          <w:color w:val="222222"/>
          <w:shd w:val="clear" w:color="auto" w:fill="FFFFFF"/>
        </w:rPr>
      </w:pPr>
      <w:r>
        <w:rPr>
          <w:rFonts w:ascii="Lucida Grande" w:hAnsi="Lucida Grande" w:cs="Lucida Grande"/>
          <w:color w:val="222222"/>
          <w:shd w:val="clear" w:color="auto" w:fill="FFFFFF"/>
        </w:rPr>
        <w:t>“</w:t>
      </w:r>
      <w:r w:rsidRPr="00807168">
        <w:rPr>
          <w:rFonts w:ascii="Lucida Grande" w:hAnsi="Lucida Grande" w:cs="Lucida Grande"/>
          <w:i/>
          <w:iCs/>
          <w:color w:val="222222"/>
          <w:shd w:val="clear" w:color="auto" w:fill="FFFFFF"/>
        </w:rPr>
        <w:t>Os módulos descritos neste capítulo possuem suporte ao armazenamento de dados do Python em um formato persistente no disco. Os módulos </w:t>
      </w:r>
      <w:hyperlink r:id="rId9" w:anchor="module-pickle" w:tooltip="pickle: Convert Python objects to streams of bytes and back." w:history="1">
        <w:r w:rsidRPr="00807168">
          <w:rPr>
            <w:rStyle w:val="pre"/>
            <w:rFonts w:ascii="Courier New" w:hAnsi="Courier New" w:cs="Courier New"/>
            <w:i/>
            <w:iCs/>
            <w:color w:val="0072AA"/>
            <w:sz w:val="23"/>
            <w:szCs w:val="23"/>
          </w:rPr>
          <w:t>pickle</w:t>
        </w:r>
      </w:hyperlink>
      <w:r w:rsidRPr="00807168">
        <w:rPr>
          <w:rFonts w:ascii="Lucida Grande" w:hAnsi="Lucida Grande" w:cs="Lucida Grande"/>
          <w:i/>
          <w:iCs/>
          <w:color w:val="222222"/>
          <w:shd w:val="clear" w:color="auto" w:fill="FFFFFF"/>
        </w:rPr>
        <w:t> e </w:t>
      </w:r>
      <w:hyperlink r:id="rId10" w:anchor="module-marshal" w:tooltip="marshal: Convert Python objects to streams of bytes and back (with different constraints)." w:history="1">
        <w:r w:rsidRPr="00807168">
          <w:rPr>
            <w:rStyle w:val="pre"/>
            <w:rFonts w:ascii="Courier New" w:hAnsi="Courier New" w:cs="Courier New"/>
            <w:i/>
            <w:iCs/>
            <w:color w:val="0072AA"/>
            <w:sz w:val="23"/>
            <w:szCs w:val="23"/>
          </w:rPr>
          <w:t>marshal</w:t>
        </w:r>
      </w:hyperlink>
      <w:r w:rsidRPr="00807168">
        <w:rPr>
          <w:rFonts w:ascii="Lucida Grande" w:hAnsi="Lucida Grande" w:cs="Lucida Grande"/>
          <w:i/>
          <w:iCs/>
          <w:color w:val="222222"/>
          <w:shd w:val="clear" w:color="auto" w:fill="FFFFFF"/>
        </w:rPr>
        <w:t> podem transformar muitos tipos de dados do Python em um fluxo de bytes e então recriar os objetos a partir dos bytes. Os vários módulos relacionados ao DBM possuem suporte a uma família de formatos de arquivo baseados em hash que armazenam um mapeamento de strings para outras strings.</w:t>
      </w:r>
      <w:r>
        <w:rPr>
          <w:rFonts w:ascii="Lucida Grande" w:hAnsi="Lucida Grande" w:cs="Lucida Grande"/>
          <w:color w:val="222222"/>
          <w:shd w:val="clear" w:color="auto" w:fill="FFFFFF"/>
        </w:rPr>
        <w:t xml:space="preserve">” </w:t>
      </w:r>
    </w:p>
    <w:p w14:paraId="5A465F73" w14:textId="6AEC1E34" w:rsidR="00807168" w:rsidRPr="00807168" w:rsidRDefault="00807168" w:rsidP="00807168">
      <w:pPr>
        <w:jc w:val="center"/>
        <w:rPr>
          <w:sz w:val="16"/>
          <w:szCs w:val="16"/>
          <w:lang w:eastAsia="pt-PT"/>
        </w:rPr>
      </w:pPr>
      <w:r w:rsidRPr="00807168">
        <w:rPr>
          <w:rFonts w:ascii="Lucida Grande" w:hAnsi="Lucida Grande" w:cs="Lucida Grande"/>
          <w:color w:val="222222"/>
          <w:sz w:val="16"/>
          <w:szCs w:val="16"/>
          <w:shd w:val="clear" w:color="auto" w:fill="FFFFFF"/>
        </w:rPr>
        <w:lastRenderedPageBreak/>
        <w:t xml:space="preserve">Fonte: </w:t>
      </w:r>
      <w:hyperlink r:id="rId11" w:history="1">
        <w:r w:rsidRPr="00807168">
          <w:rPr>
            <w:rStyle w:val="Hiperligao"/>
            <w:sz w:val="16"/>
            <w:szCs w:val="16"/>
            <w:lang w:eastAsia="pt-PT"/>
          </w:rPr>
          <w:t>https://docs.python.org/pt-br/dev/library/persistence.html</w:t>
        </w:r>
      </w:hyperlink>
    </w:p>
    <w:p w14:paraId="25A17C8E" w14:textId="77777777" w:rsidR="00807168" w:rsidRDefault="00807168" w:rsidP="00807168">
      <w:pPr>
        <w:rPr>
          <w:lang w:eastAsia="pt-PT"/>
        </w:rPr>
      </w:pPr>
      <w:hyperlink r:id="rId12" w:history="1">
        <w:r w:rsidRPr="00DD201E">
          <w:rPr>
            <w:rStyle w:val="Hiperligao"/>
            <w:lang w:eastAsia="pt-PT"/>
          </w:rPr>
          <w:t>https://docs.python.org/pt-br/dev/library/fileinput.html</w:t>
        </w:r>
      </w:hyperlink>
    </w:p>
    <w:p w14:paraId="0DCDB0F2" w14:textId="3243AAFF" w:rsidR="00940291" w:rsidRDefault="00807168" w:rsidP="00B126FA">
      <w:pPr>
        <w:rPr>
          <w:lang w:eastAsia="pt-PT"/>
        </w:rPr>
      </w:pPr>
      <w:hyperlink r:id="rId13" w:history="1">
        <w:r w:rsidRPr="00DD201E">
          <w:rPr>
            <w:rStyle w:val="Hiperligao"/>
            <w:lang w:eastAsia="pt-PT"/>
          </w:rPr>
          <w:t>https://docs.python.org/pt-br/dev/library/csv.html</w:t>
        </w:r>
      </w:hyperlink>
    </w:p>
    <w:p w14:paraId="0ECEB8A3" w14:textId="77777777" w:rsidR="00807168" w:rsidRPr="009E6439" w:rsidRDefault="00807168" w:rsidP="00B126FA">
      <w:pPr>
        <w:rPr>
          <w:lang w:eastAsia="pt-PT"/>
        </w:rPr>
      </w:pPr>
    </w:p>
    <w:p w14:paraId="72F68EAD" w14:textId="77777777" w:rsidR="00AD608D" w:rsidRPr="00AD608D" w:rsidRDefault="00AD608D" w:rsidP="00AE7044">
      <w:pPr>
        <w:pStyle w:val="PargrafodaLista"/>
        <w:numPr>
          <w:ilvl w:val="0"/>
          <w:numId w:val="3"/>
        </w:numPr>
        <w:rPr>
          <w:vanish/>
        </w:rPr>
      </w:pPr>
    </w:p>
    <w:p w14:paraId="04A7188F" w14:textId="07EB959E" w:rsidR="00B126FA" w:rsidRPr="0021052D" w:rsidRDefault="002C668C" w:rsidP="00AD608D">
      <w:pPr>
        <w:pStyle w:val="Ttulo2"/>
      </w:pPr>
      <w:bookmarkStart w:id="9" w:name="_Toc104798623"/>
      <w:r w:rsidRPr="0021052D">
        <w:t>Exemplo</w:t>
      </w:r>
      <w:bookmarkEnd w:id="9"/>
    </w:p>
    <w:bookmarkEnd w:id="1"/>
    <w:p w14:paraId="2EF12F8A" w14:textId="77777777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 = </w:t>
      </w:r>
      <w:r w:rsidRPr="00D30B3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open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D30B3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"demofile.txt"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D30B3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"r"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D30B3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B3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(f.readline())</w:t>
      </w:r>
    </w:p>
    <w:p w14:paraId="6A02B094" w14:textId="77777777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358B9D99" w14:textId="77777777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418FDA12" w14:textId="48FDE644" w:rsidR="00E6721C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sz w:val="4"/>
          <w:szCs w:val="4"/>
          <w:lang w:val="en-US" w:eastAsia="pt-PT"/>
        </w:rPr>
      </w:pP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 = </w:t>
      </w:r>
      <w:r w:rsidRPr="00D30B3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open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D30B3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"demofile.txt"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D30B3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"r"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D30B3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B3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(f.readline())</w:t>
      </w:r>
      <w:r w:rsidRPr="00D30B38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B3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D30B3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(f.readline())</w:t>
      </w:r>
      <w:r w:rsidR="00E6721C" w:rsidRPr="00D30B38">
        <w:rPr>
          <w:rFonts w:ascii="Courier New" w:eastAsia="Times New Roman" w:hAnsi="Courier New" w:cs="Courier New"/>
          <w:noProof w:val="0"/>
          <w:color w:val="080808"/>
          <w:sz w:val="18"/>
          <w:szCs w:val="18"/>
          <w:lang w:val="en-US"/>
        </w:rPr>
        <w:br/>
      </w:r>
    </w:p>
    <w:p w14:paraId="4F779FF6" w14:textId="3B40715E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sz w:val="4"/>
          <w:szCs w:val="4"/>
          <w:lang w:val="en-US" w:eastAsia="pt-PT"/>
        </w:rPr>
      </w:pPr>
    </w:p>
    <w:p w14:paraId="19F42093" w14:textId="77777777" w:rsidR="00D30B38" w:rsidRPr="00D30B38" w:rsidRDefault="00D30B38" w:rsidP="00D30B38">
      <w:pPr>
        <w:spacing w:before="240" w:after="240" w:line="240" w:lineRule="auto"/>
        <w:jc w:val="left"/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  <w:t>Loop through the file line by line:</w:t>
      </w:r>
    </w:p>
    <w:p w14:paraId="459276E7" w14:textId="4A13E76F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f = </w:t>
      </w:r>
      <w:proofErr w:type="gramStart"/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open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</w:t>
      </w:r>
      <w:proofErr w:type="gramEnd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"demofile.txt"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,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"r"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)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for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 x </w:t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in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 f: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  <w:t>  </w:t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print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(x)</w:t>
      </w:r>
    </w:p>
    <w:p w14:paraId="78A26703" w14:textId="0956C831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614ABB11" w14:textId="2B1A630A" w:rsidR="00D30B38" w:rsidRPr="00D30B38" w:rsidRDefault="00D30B38" w:rsidP="00D30B38">
      <w:pPr>
        <w:pStyle w:val="Ttulo2"/>
        <w:rPr>
          <w:lang w:val="en-US"/>
        </w:rPr>
      </w:pPr>
      <w:bookmarkStart w:id="10" w:name="_Toc104798624"/>
      <w:r w:rsidRPr="00D30B38">
        <w:rPr>
          <w:lang w:val="en-US"/>
        </w:rPr>
        <w:t>Funções: split</w:t>
      </w:r>
      <w:bookmarkEnd w:id="10"/>
    </w:p>
    <w:p w14:paraId="3841AF32" w14:textId="0E3208C8" w:rsidR="00D30B38" w:rsidRDefault="00D30B38" w:rsidP="00D30B38">
      <w:pPr>
        <w:rPr>
          <w:lang w:val="en-US"/>
        </w:rPr>
      </w:pPr>
      <w:hyperlink r:id="rId14" w:history="1">
        <w:r w:rsidRPr="00DD201E">
          <w:rPr>
            <w:rStyle w:val="Hiperligao"/>
            <w:lang w:val="en-US"/>
          </w:rPr>
          <w:t>https://www.w3schools.com/python/ref_string_split.asp</w:t>
        </w:r>
      </w:hyperlink>
      <w:r>
        <w:rPr>
          <w:lang w:val="en-US"/>
        </w:rPr>
        <w:t xml:space="preserve"> </w:t>
      </w:r>
    </w:p>
    <w:p w14:paraId="6F1F3C09" w14:textId="77777777" w:rsidR="00D30B38" w:rsidRPr="00D30B38" w:rsidRDefault="00D30B38" w:rsidP="00D30B38">
      <w:pPr>
        <w:spacing w:before="240" w:after="240" w:line="240" w:lineRule="auto"/>
        <w:jc w:val="left"/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  <w:t>Split a string into a list where each word is a list item:</w:t>
      </w:r>
    </w:p>
    <w:p w14:paraId="1C4F15E4" w14:textId="37090545" w:rsidR="00D30B38" w:rsidRP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 =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"welcome to the jungle"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  <w:t xml:space="preserve">x = </w:t>
      </w:r>
      <w:proofErr w:type="spellStart"/>
      <w:proofErr w:type="gramStart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txt.split</w:t>
      </w:r>
      <w:proofErr w:type="spellEnd"/>
      <w:proofErr w:type="gramEnd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()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print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(x)</w:t>
      </w:r>
    </w:p>
    <w:p w14:paraId="6325A234" w14:textId="35CC84F3" w:rsidR="00D30B38" w:rsidRDefault="00D30B38" w:rsidP="00D30B38">
      <w:pPr>
        <w:rPr>
          <w:lang w:val="en-US"/>
        </w:rPr>
      </w:pPr>
    </w:p>
    <w:p w14:paraId="44FCD740" w14:textId="77777777" w:rsidR="00D30B38" w:rsidRPr="00D30B38" w:rsidRDefault="00D30B38" w:rsidP="00D30B38">
      <w:pPr>
        <w:spacing w:before="240" w:after="240" w:line="240" w:lineRule="auto"/>
        <w:jc w:val="left"/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  <w:t>Use a hash character as a separator:</w:t>
      </w:r>
    </w:p>
    <w:p w14:paraId="32DA850C" w14:textId="6E715263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 =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</w:t>
      </w:r>
      <w:proofErr w:type="spellStart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apple#banana#cherry#orange</w:t>
      </w:r>
      <w:proofErr w:type="spellEnd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  <w:t xml:space="preserve">x = </w:t>
      </w:r>
      <w:proofErr w:type="spellStart"/>
      <w:proofErr w:type="gramStart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txt.split</w:t>
      </w:r>
      <w:proofErr w:type="spellEnd"/>
      <w:proofErr w:type="gramEnd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"#"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)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print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(x)</w:t>
      </w:r>
    </w:p>
    <w:p w14:paraId="0C728499" w14:textId="46BD3D2B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14A0E4DB" w14:textId="380ECEA5" w:rsidR="00802DF1" w:rsidRPr="00D30B38" w:rsidRDefault="00802DF1" w:rsidP="00802DF1">
      <w:pPr>
        <w:pStyle w:val="Ttulo2"/>
        <w:rPr>
          <w:lang w:val="en-US"/>
        </w:rPr>
      </w:pPr>
      <w:bookmarkStart w:id="11" w:name="_Toc104798625"/>
      <w:r w:rsidRPr="00D30B38">
        <w:rPr>
          <w:lang w:val="en-US"/>
        </w:rPr>
        <w:t>Funções: strip, rstrip, lstrip</w:t>
      </w:r>
      <w:bookmarkEnd w:id="11"/>
    </w:p>
    <w:p w14:paraId="64E086D1" w14:textId="77777777" w:rsidR="00802DF1" w:rsidRDefault="00802DF1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4E21FBA6" w14:textId="77777777" w:rsidR="00D30B38" w:rsidRDefault="00D30B38" w:rsidP="00D30B38">
      <w:pPr>
        <w:rPr>
          <w:lang w:val="en-US"/>
        </w:rPr>
      </w:pPr>
      <w:hyperlink r:id="rId15" w:history="1">
        <w:r w:rsidRPr="00DD201E">
          <w:rPr>
            <w:rStyle w:val="Hiperligao"/>
            <w:lang w:val="en-US"/>
          </w:rPr>
          <w:t>https://www.w3schools.com/python/ref_string_rstrip.asp</w:t>
        </w:r>
      </w:hyperlink>
    </w:p>
    <w:p w14:paraId="4C84EEF7" w14:textId="77777777" w:rsidR="00D30B38" w:rsidRPr="00D30B38" w:rsidRDefault="00D30B38" w:rsidP="00D30B38">
      <w:pPr>
        <w:spacing w:before="240" w:after="240" w:line="240" w:lineRule="auto"/>
        <w:jc w:val="left"/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  <w:t>Remove any white spaces at the end of the string:</w:t>
      </w:r>
    </w:p>
    <w:p w14:paraId="22D06661" w14:textId="64271B0D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 =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     banana     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  <w:t>x = </w:t>
      </w:r>
      <w:proofErr w:type="spellStart"/>
      <w:proofErr w:type="gramStart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txt.rstrip</w:t>
      </w:r>
      <w:proofErr w:type="spellEnd"/>
      <w:proofErr w:type="gramEnd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()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print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"of all fruits"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, x,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"is my favorite"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)</w:t>
      </w:r>
    </w:p>
    <w:p w14:paraId="4B45B363" w14:textId="4BFFCBDC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16B7820F" w14:textId="77777777" w:rsidR="00D30B38" w:rsidRPr="00D30B38" w:rsidRDefault="00D30B38" w:rsidP="00D30B38">
      <w:pPr>
        <w:spacing w:before="240" w:after="240" w:line="240" w:lineRule="auto"/>
        <w:jc w:val="left"/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  <w:t>Remove the trailing characters if they are commas, s, q, or w:</w:t>
      </w:r>
    </w:p>
    <w:p w14:paraId="19052B47" w14:textId="2CEE562C" w:rsidR="00D30B38" w:rsidRP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 =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"banana,,,,,</w:t>
      </w:r>
      <w:proofErr w:type="spellStart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ssqqqww</w:t>
      </w:r>
      <w:proofErr w:type="spellEnd"/>
      <w:proofErr w:type="gramStart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.....</w:t>
      </w:r>
      <w:proofErr w:type="gramEnd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  <w:t xml:space="preserve">x = </w:t>
      </w:r>
      <w:proofErr w:type="spellStart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txt.rstrip</w:t>
      </w:r>
      <w:proofErr w:type="spellEnd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",.</w:t>
      </w:r>
      <w:proofErr w:type="spellStart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qsw</w:t>
      </w:r>
      <w:proofErr w:type="spellEnd"/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)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print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(x)</w:t>
      </w:r>
    </w:p>
    <w:p w14:paraId="2F3C8A2B" w14:textId="4E6C9DA7" w:rsid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15B4026E" w14:textId="77777777" w:rsidR="00D30B38" w:rsidRPr="00D30B38" w:rsidRDefault="00D30B38" w:rsidP="00D30B38">
      <w:pPr>
        <w:spacing w:before="240" w:after="240" w:line="240" w:lineRule="auto"/>
        <w:jc w:val="left"/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Verdana" w:eastAsia="Times New Roman" w:hAnsi="Verdana"/>
          <w:noProof w:val="0"/>
          <w:color w:val="000000"/>
          <w:sz w:val="23"/>
          <w:szCs w:val="23"/>
          <w:lang w:val="en-US" w:eastAsia="pt-PT"/>
        </w:rPr>
        <w:t>Remove spaces at the beginning and at the end of the string:</w:t>
      </w:r>
    </w:p>
    <w:p w14:paraId="35CDF580" w14:textId="77777777" w:rsidR="00D30B38" w:rsidRP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 =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     banana     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  <w:t>x = </w:t>
      </w:r>
      <w:proofErr w:type="spellStart"/>
      <w:proofErr w:type="gramStart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txt.strip</w:t>
      </w:r>
      <w:proofErr w:type="spellEnd"/>
      <w:proofErr w:type="gramEnd"/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()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br/>
      </w:r>
      <w:r w:rsidRPr="00D30B38">
        <w:rPr>
          <w:rFonts w:ascii="Consolas" w:eastAsia="Times New Roman" w:hAnsi="Consolas"/>
          <w:noProof w:val="0"/>
          <w:color w:val="0000CD"/>
          <w:sz w:val="23"/>
          <w:szCs w:val="23"/>
          <w:lang w:val="en-US" w:eastAsia="pt-PT"/>
        </w:rPr>
        <w:t>print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(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"of all fruits"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, x, </w:t>
      </w:r>
      <w:r w:rsidRPr="00D30B38">
        <w:rPr>
          <w:rFonts w:ascii="Consolas" w:eastAsia="Times New Roman" w:hAnsi="Consolas"/>
          <w:noProof w:val="0"/>
          <w:color w:val="A52A2A"/>
          <w:sz w:val="23"/>
          <w:szCs w:val="23"/>
          <w:lang w:val="en-US" w:eastAsia="pt-PT"/>
        </w:rPr>
        <w:t>"is my favorite"</w:t>
      </w:r>
      <w:r w:rsidRPr="00D30B38"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  <w:t>)</w:t>
      </w:r>
    </w:p>
    <w:p w14:paraId="37E8F2B0" w14:textId="77777777" w:rsidR="00D30B38" w:rsidRP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0DF3B5BF" w14:textId="77777777" w:rsidR="00D30B38" w:rsidRPr="00D30B38" w:rsidRDefault="00D30B38" w:rsidP="00D30B38">
      <w:pPr>
        <w:shd w:val="clear" w:color="auto" w:fill="FFFFFF"/>
        <w:spacing w:line="240" w:lineRule="auto"/>
        <w:jc w:val="left"/>
        <w:rPr>
          <w:rFonts w:ascii="Consolas" w:eastAsia="Times New Roman" w:hAnsi="Consolas"/>
          <w:noProof w:val="0"/>
          <w:color w:val="000000"/>
          <w:sz w:val="23"/>
          <w:szCs w:val="23"/>
          <w:lang w:val="en-US" w:eastAsia="pt-PT"/>
        </w:rPr>
      </w:pPr>
    </w:p>
    <w:p w14:paraId="021532E0" w14:textId="77777777" w:rsidR="00D30B38" w:rsidRPr="00D30B38" w:rsidRDefault="00D30B38" w:rsidP="00D30B38">
      <w:pPr>
        <w:rPr>
          <w:lang w:val="en-US"/>
        </w:rPr>
      </w:pPr>
    </w:p>
    <w:p w14:paraId="3249E430" w14:textId="3A4C89EB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sz w:val="4"/>
          <w:szCs w:val="4"/>
          <w:lang w:val="en-US" w:eastAsia="pt-PT"/>
        </w:rPr>
      </w:pPr>
    </w:p>
    <w:p w14:paraId="2553CB59" w14:textId="1AACDA0B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sz w:val="4"/>
          <w:szCs w:val="4"/>
          <w:lang w:val="en-US" w:eastAsia="pt-PT"/>
        </w:rPr>
      </w:pPr>
    </w:p>
    <w:p w14:paraId="7435A120" w14:textId="48732D41" w:rsid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sz w:val="4"/>
          <w:szCs w:val="4"/>
          <w:lang w:val="en-US" w:eastAsia="pt-PT"/>
        </w:rPr>
      </w:pPr>
    </w:p>
    <w:p w14:paraId="059BEE5C" w14:textId="77777777" w:rsidR="00D30B38" w:rsidRPr="00D30B38" w:rsidRDefault="00D30B38" w:rsidP="00D43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/>
          <w:sz w:val="4"/>
          <w:szCs w:val="4"/>
          <w:lang w:val="en-US" w:eastAsia="pt-PT"/>
        </w:rPr>
      </w:pPr>
    </w:p>
    <w:sectPr w:rsidR="00D30B38" w:rsidRPr="00D30B38" w:rsidSect="00D65ADB">
      <w:headerReference w:type="default" r:id="rId16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328E" w14:textId="77777777" w:rsidR="006F038B" w:rsidRDefault="006F038B" w:rsidP="004D2A43">
      <w:pPr>
        <w:pStyle w:val="Cabealho"/>
      </w:pPr>
      <w:r>
        <w:separator/>
      </w:r>
    </w:p>
  </w:endnote>
  <w:endnote w:type="continuationSeparator" w:id="0">
    <w:p w14:paraId="12AEB919" w14:textId="77777777" w:rsidR="006F038B" w:rsidRDefault="006F038B" w:rsidP="004D2A43">
      <w:pPr>
        <w:pStyle w:val="Cabealh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8EF0" w14:textId="77777777" w:rsidR="006F038B" w:rsidRDefault="006F038B" w:rsidP="004D2A43">
      <w:pPr>
        <w:pStyle w:val="Cabealho"/>
      </w:pPr>
      <w:r>
        <w:separator/>
      </w:r>
    </w:p>
  </w:footnote>
  <w:footnote w:type="continuationSeparator" w:id="0">
    <w:p w14:paraId="0CBA3352" w14:textId="77777777" w:rsidR="006F038B" w:rsidRDefault="006F038B" w:rsidP="004D2A43">
      <w:pPr>
        <w:pStyle w:val="Cabealh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8DDF" w14:textId="0201EFB4" w:rsidR="003605DA" w:rsidRPr="003605DA" w:rsidRDefault="00865970" w:rsidP="00865970">
    <w:pPr>
      <w:pStyle w:val="Cabealho"/>
      <w:jc w:val="center"/>
    </w:pPr>
    <w:r>
      <w:rPr>
        <w:lang w:eastAsia="pt-PT"/>
      </w:rPr>
      <w:drawing>
        <wp:inline distT="0" distB="0" distL="0" distR="0" wp14:anchorId="1FB7DC7F" wp14:editId="6B92B506">
          <wp:extent cx="2686050" cy="4476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pt-PT"/>
      </w:rPr>
      <w:drawing>
        <wp:inline distT="0" distB="0" distL="0" distR="0" wp14:anchorId="76378C8E" wp14:editId="4C181AA6">
          <wp:extent cx="528638" cy="396478"/>
          <wp:effectExtent l="0" t="0" r="5080" b="3810"/>
          <wp:docPr id="4" name="Imagem 4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pt-PT"/>
      </w:rPr>
      <w:drawing>
        <wp:inline distT="0" distB="0" distL="0" distR="0" wp14:anchorId="53C31DE8" wp14:editId="7F5F31AE">
          <wp:extent cx="1143000" cy="43815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2CA"/>
    <w:multiLevelType w:val="multilevel"/>
    <w:tmpl w:val="B49EA2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9B730BD"/>
    <w:multiLevelType w:val="hybridMultilevel"/>
    <w:tmpl w:val="239ED96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0BBF"/>
    <w:multiLevelType w:val="multilevel"/>
    <w:tmpl w:val="F64A1E80"/>
    <w:lvl w:ilvl="0">
      <w:start w:val="1"/>
      <w:numFmt w:val="decimal"/>
      <w:pStyle w:val="Ttulo12"/>
      <w:lvlText w:val="%1"/>
      <w:lvlJc w:val="left"/>
      <w:pPr>
        <w:ind w:left="432" w:hanging="432"/>
      </w:pPr>
    </w:lvl>
    <w:lvl w:ilvl="1">
      <w:start w:val="1"/>
      <w:numFmt w:val="decimal"/>
      <w:pStyle w:val="Ttulo22"/>
      <w:lvlText w:val="%1.%2"/>
      <w:lvlJc w:val="left"/>
      <w:pPr>
        <w:ind w:left="576" w:hanging="576"/>
      </w:pPr>
    </w:lvl>
    <w:lvl w:ilvl="2">
      <w:start w:val="1"/>
      <w:numFmt w:val="decimal"/>
      <w:pStyle w:val="Ttulo32"/>
      <w:lvlText w:val="%1.%2.%3"/>
      <w:lvlJc w:val="left"/>
      <w:pPr>
        <w:ind w:left="720" w:hanging="720"/>
      </w:pPr>
    </w:lvl>
    <w:lvl w:ilvl="3">
      <w:start w:val="1"/>
      <w:numFmt w:val="decimal"/>
      <w:pStyle w:val="Ttulo42"/>
      <w:lvlText w:val="%1.%2.%3.%4"/>
      <w:lvlJc w:val="left"/>
      <w:pPr>
        <w:ind w:left="864" w:hanging="864"/>
      </w:pPr>
    </w:lvl>
    <w:lvl w:ilvl="4">
      <w:start w:val="1"/>
      <w:numFmt w:val="decimal"/>
      <w:pStyle w:val="Ttulo52"/>
      <w:lvlText w:val="%1.%2.%3.%4.%5"/>
      <w:lvlJc w:val="left"/>
      <w:pPr>
        <w:ind w:left="1008" w:hanging="1008"/>
      </w:pPr>
    </w:lvl>
    <w:lvl w:ilvl="5">
      <w:start w:val="1"/>
      <w:numFmt w:val="decimal"/>
      <w:pStyle w:val="Ttulo62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390CCE"/>
    <w:multiLevelType w:val="hybridMultilevel"/>
    <w:tmpl w:val="4D10EF60"/>
    <w:lvl w:ilvl="0" w:tplc="42DEAB26">
      <w:start w:val="1"/>
      <w:numFmt w:val="decimal"/>
      <w:pStyle w:val="TLListanumerao"/>
      <w:lvlText w:val="%1."/>
      <w:lvlJc w:val="left"/>
      <w:pPr>
        <w:ind w:left="567" w:hanging="283"/>
      </w:pPr>
      <w:rPr>
        <w:rFonts w:ascii="Tahoma" w:hAnsi="Tahoma" w:cs="Tahoma" w:hint="default"/>
        <w:b/>
        <w:color w:val="7F7F7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06E5FEE"/>
    <w:multiLevelType w:val="multilevel"/>
    <w:tmpl w:val="D1C062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EA577C"/>
    <w:multiLevelType w:val="hybridMultilevel"/>
    <w:tmpl w:val="C63CA524"/>
    <w:lvl w:ilvl="0" w:tplc="1E748A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D505A"/>
    <w:multiLevelType w:val="hybridMultilevel"/>
    <w:tmpl w:val="90E63EF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599782">
    <w:abstractNumId w:val="0"/>
  </w:num>
  <w:num w:numId="2" w16cid:durableId="1991127205">
    <w:abstractNumId w:val="3"/>
  </w:num>
  <w:num w:numId="3" w16cid:durableId="1006783420">
    <w:abstractNumId w:val="2"/>
  </w:num>
  <w:num w:numId="4" w16cid:durableId="481778175">
    <w:abstractNumId w:val="4"/>
  </w:num>
  <w:num w:numId="5" w16cid:durableId="482477239">
    <w:abstractNumId w:val="6"/>
  </w:num>
  <w:num w:numId="6" w16cid:durableId="2113167310">
    <w:abstractNumId w:val="1"/>
  </w:num>
  <w:num w:numId="7" w16cid:durableId="860554757">
    <w:abstractNumId w:val="5"/>
  </w:num>
  <w:num w:numId="8" w16cid:durableId="11561446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>
      <o:colormru v:ext="edit" colors="#006985,#00b5d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C0NDA1NLEwNgXyTJV0lIJTi4sz8/NACkxqAY2zePMsAAAA"/>
  </w:docVars>
  <w:rsids>
    <w:rsidRoot w:val="00774049"/>
    <w:rsid w:val="00001617"/>
    <w:rsid w:val="000033DA"/>
    <w:rsid w:val="00003C3C"/>
    <w:rsid w:val="000073FE"/>
    <w:rsid w:val="0001097C"/>
    <w:rsid w:val="00013396"/>
    <w:rsid w:val="0001339D"/>
    <w:rsid w:val="000316D9"/>
    <w:rsid w:val="0003660F"/>
    <w:rsid w:val="00040C84"/>
    <w:rsid w:val="00055D95"/>
    <w:rsid w:val="00055F07"/>
    <w:rsid w:val="00071186"/>
    <w:rsid w:val="00074B9C"/>
    <w:rsid w:val="000751BA"/>
    <w:rsid w:val="000770CE"/>
    <w:rsid w:val="000778CD"/>
    <w:rsid w:val="0008095A"/>
    <w:rsid w:val="000832FA"/>
    <w:rsid w:val="0009499F"/>
    <w:rsid w:val="00097A2A"/>
    <w:rsid w:val="000A0B96"/>
    <w:rsid w:val="000A737D"/>
    <w:rsid w:val="000C30A9"/>
    <w:rsid w:val="000C463B"/>
    <w:rsid w:val="000C78FB"/>
    <w:rsid w:val="000D3757"/>
    <w:rsid w:val="000D397F"/>
    <w:rsid w:val="000D4237"/>
    <w:rsid w:val="000D46F3"/>
    <w:rsid w:val="000D6FF7"/>
    <w:rsid w:val="000F187C"/>
    <w:rsid w:val="000F1B4A"/>
    <w:rsid w:val="001008BF"/>
    <w:rsid w:val="00105746"/>
    <w:rsid w:val="00106B24"/>
    <w:rsid w:val="00112A93"/>
    <w:rsid w:val="00113771"/>
    <w:rsid w:val="00120701"/>
    <w:rsid w:val="001262E9"/>
    <w:rsid w:val="001277B2"/>
    <w:rsid w:val="0014606C"/>
    <w:rsid w:val="00146F67"/>
    <w:rsid w:val="0015037F"/>
    <w:rsid w:val="00154F9F"/>
    <w:rsid w:val="00160642"/>
    <w:rsid w:val="001617A9"/>
    <w:rsid w:val="00167384"/>
    <w:rsid w:val="0017732C"/>
    <w:rsid w:val="0018476E"/>
    <w:rsid w:val="001975F1"/>
    <w:rsid w:val="001A5A73"/>
    <w:rsid w:val="001A6C07"/>
    <w:rsid w:val="001B2A13"/>
    <w:rsid w:val="001B5679"/>
    <w:rsid w:val="001C0B73"/>
    <w:rsid w:val="001C48E7"/>
    <w:rsid w:val="001C61BF"/>
    <w:rsid w:val="001D2894"/>
    <w:rsid w:val="001E0321"/>
    <w:rsid w:val="001E3B42"/>
    <w:rsid w:val="001E3D54"/>
    <w:rsid w:val="001E5696"/>
    <w:rsid w:val="00204080"/>
    <w:rsid w:val="0021052D"/>
    <w:rsid w:val="00233033"/>
    <w:rsid w:val="00241575"/>
    <w:rsid w:val="00242127"/>
    <w:rsid w:val="00243215"/>
    <w:rsid w:val="00245F3A"/>
    <w:rsid w:val="002568F0"/>
    <w:rsid w:val="00263BF0"/>
    <w:rsid w:val="00266D6A"/>
    <w:rsid w:val="00270DFD"/>
    <w:rsid w:val="0027283F"/>
    <w:rsid w:val="00276461"/>
    <w:rsid w:val="00282230"/>
    <w:rsid w:val="00282B11"/>
    <w:rsid w:val="00285CBF"/>
    <w:rsid w:val="00286333"/>
    <w:rsid w:val="002863D9"/>
    <w:rsid w:val="00291883"/>
    <w:rsid w:val="00296EBE"/>
    <w:rsid w:val="002A6CD6"/>
    <w:rsid w:val="002B0420"/>
    <w:rsid w:val="002B44C7"/>
    <w:rsid w:val="002B533B"/>
    <w:rsid w:val="002C605F"/>
    <w:rsid w:val="002C668C"/>
    <w:rsid w:val="002C7E60"/>
    <w:rsid w:val="002D6CAE"/>
    <w:rsid w:val="002D7B4B"/>
    <w:rsid w:val="002E0EB3"/>
    <w:rsid w:val="002E248E"/>
    <w:rsid w:val="002E7ED3"/>
    <w:rsid w:val="002E7FCF"/>
    <w:rsid w:val="002F1FE7"/>
    <w:rsid w:val="002F42F9"/>
    <w:rsid w:val="003034EC"/>
    <w:rsid w:val="00304400"/>
    <w:rsid w:val="00304FBE"/>
    <w:rsid w:val="00306DFC"/>
    <w:rsid w:val="00311035"/>
    <w:rsid w:val="00317658"/>
    <w:rsid w:val="0032006F"/>
    <w:rsid w:val="00321919"/>
    <w:rsid w:val="00346498"/>
    <w:rsid w:val="00347467"/>
    <w:rsid w:val="00350AD6"/>
    <w:rsid w:val="003605DA"/>
    <w:rsid w:val="003628F4"/>
    <w:rsid w:val="00366197"/>
    <w:rsid w:val="0037238C"/>
    <w:rsid w:val="00377045"/>
    <w:rsid w:val="00383D70"/>
    <w:rsid w:val="00391CA5"/>
    <w:rsid w:val="00391CCE"/>
    <w:rsid w:val="003947EA"/>
    <w:rsid w:val="003A22DF"/>
    <w:rsid w:val="003A28DD"/>
    <w:rsid w:val="003A6843"/>
    <w:rsid w:val="003B157D"/>
    <w:rsid w:val="003B5969"/>
    <w:rsid w:val="003C6778"/>
    <w:rsid w:val="003E2EB5"/>
    <w:rsid w:val="003F208E"/>
    <w:rsid w:val="003F47A2"/>
    <w:rsid w:val="003F718E"/>
    <w:rsid w:val="003F7446"/>
    <w:rsid w:val="00406582"/>
    <w:rsid w:val="00420212"/>
    <w:rsid w:val="00427BD7"/>
    <w:rsid w:val="00431E8D"/>
    <w:rsid w:val="00440B6E"/>
    <w:rsid w:val="004530CF"/>
    <w:rsid w:val="00460114"/>
    <w:rsid w:val="004604DA"/>
    <w:rsid w:val="00466DD0"/>
    <w:rsid w:val="004715AA"/>
    <w:rsid w:val="00472774"/>
    <w:rsid w:val="00473138"/>
    <w:rsid w:val="00473558"/>
    <w:rsid w:val="00481007"/>
    <w:rsid w:val="004830DE"/>
    <w:rsid w:val="00487784"/>
    <w:rsid w:val="00490B5D"/>
    <w:rsid w:val="004919BF"/>
    <w:rsid w:val="004925F1"/>
    <w:rsid w:val="00495E92"/>
    <w:rsid w:val="00495FFF"/>
    <w:rsid w:val="00497337"/>
    <w:rsid w:val="00497490"/>
    <w:rsid w:val="004A602F"/>
    <w:rsid w:val="004A7526"/>
    <w:rsid w:val="004B674C"/>
    <w:rsid w:val="004C0BFC"/>
    <w:rsid w:val="004C2B14"/>
    <w:rsid w:val="004C7BB1"/>
    <w:rsid w:val="004D10DC"/>
    <w:rsid w:val="004D1B40"/>
    <w:rsid w:val="004D1E01"/>
    <w:rsid w:val="004D2A43"/>
    <w:rsid w:val="004D4E94"/>
    <w:rsid w:val="004E31EE"/>
    <w:rsid w:val="004E50F8"/>
    <w:rsid w:val="004E74A0"/>
    <w:rsid w:val="004F7C59"/>
    <w:rsid w:val="0051130F"/>
    <w:rsid w:val="00517CAD"/>
    <w:rsid w:val="0052568D"/>
    <w:rsid w:val="00527C2E"/>
    <w:rsid w:val="00531CA6"/>
    <w:rsid w:val="00532615"/>
    <w:rsid w:val="00533E05"/>
    <w:rsid w:val="005432E6"/>
    <w:rsid w:val="00546857"/>
    <w:rsid w:val="00546A6C"/>
    <w:rsid w:val="00546BE4"/>
    <w:rsid w:val="005611A5"/>
    <w:rsid w:val="005731A4"/>
    <w:rsid w:val="00575AE6"/>
    <w:rsid w:val="00580A85"/>
    <w:rsid w:val="005836BF"/>
    <w:rsid w:val="00587D8A"/>
    <w:rsid w:val="005A66FB"/>
    <w:rsid w:val="005B1597"/>
    <w:rsid w:val="005B1B22"/>
    <w:rsid w:val="005B1D54"/>
    <w:rsid w:val="005B2349"/>
    <w:rsid w:val="005B6524"/>
    <w:rsid w:val="005C6566"/>
    <w:rsid w:val="005C7DC7"/>
    <w:rsid w:val="005D3B28"/>
    <w:rsid w:val="005E75CE"/>
    <w:rsid w:val="005F37D6"/>
    <w:rsid w:val="005F6022"/>
    <w:rsid w:val="00601713"/>
    <w:rsid w:val="00602909"/>
    <w:rsid w:val="00605A97"/>
    <w:rsid w:val="0061607E"/>
    <w:rsid w:val="00632E65"/>
    <w:rsid w:val="006362FF"/>
    <w:rsid w:val="006378B0"/>
    <w:rsid w:val="0064527E"/>
    <w:rsid w:val="00650776"/>
    <w:rsid w:val="00652D7A"/>
    <w:rsid w:val="0066027A"/>
    <w:rsid w:val="00665408"/>
    <w:rsid w:val="00666461"/>
    <w:rsid w:val="00670F84"/>
    <w:rsid w:val="00673A24"/>
    <w:rsid w:val="00684D62"/>
    <w:rsid w:val="006868DC"/>
    <w:rsid w:val="0068784A"/>
    <w:rsid w:val="006937A1"/>
    <w:rsid w:val="00694F3D"/>
    <w:rsid w:val="006963CC"/>
    <w:rsid w:val="006A2EBF"/>
    <w:rsid w:val="006A2F9D"/>
    <w:rsid w:val="006A45C6"/>
    <w:rsid w:val="006A6744"/>
    <w:rsid w:val="006B5DED"/>
    <w:rsid w:val="006C1CA3"/>
    <w:rsid w:val="006C4B1C"/>
    <w:rsid w:val="006E38EB"/>
    <w:rsid w:val="006E7535"/>
    <w:rsid w:val="006F038B"/>
    <w:rsid w:val="006F4246"/>
    <w:rsid w:val="00705569"/>
    <w:rsid w:val="00706E70"/>
    <w:rsid w:val="0071048C"/>
    <w:rsid w:val="00711942"/>
    <w:rsid w:val="00713C18"/>
    <w:rsid w:val="0072630C"/>
    <w:rsid w:val="00727AEE"/>
    <w:rsid w:val="00752B0F"/>
    <w:rsid w:val="00760D29"/>
    <w:rsid w:val="00763EEF"/>
    <w:rsid w:val="00763F6D"/>
    <w:rsid w:val="00772515"/>
    <w:rsid w:val="00774049"/>
    <w:rsid w:val="00783828"/>
    <w:rsid w:val="0079102B"/>
    <w:rsid w:val="007918C9"/>
    <w:rsid w:val="007A2978"/>
    <w:rsid w:val="007A6238"/>
    <w:rsid w:val="007B0E34"/>
    <w:rsid w:val="007B5EB6"/>
    <w:rsid w:val="007B7423"/>
    <w:rsid w:val="007C2DED"/>
    <w:rsid w:val="007D64BB"/>
    <w:rsid w:val="007D7E42"/>
    <w:rsid w:val="007D7ED6"/>
    <w:rsid w:val="007E5E2D"/>
    <w:rsid w:val="007F6C58"/>
    <w:rsid w:val="00802DF1"/>
    <w:rsid w:val="00807168"/>
    <w:rsid w:val="008101AE"/>
    <w:rsid w:val="00810CBA"/>
    <w:rsid w:val="00813927"/>
    <w:rsid w:val="00833B5F"/>
    <w:rsid w:val="00841410"/>
    <w:rsid w:val="00850A66"/>
    <w:rsid w:val="00851F23"/>
    <w:rsid w:val="00853CED"/>
    <w:rsid w:val="0086078E"/>
    <w:rsid w:val="008607C5"/>
    <w:rsid w:val="00865970"/>
    <w:rsid w:val="00867B7F"/>
    <w:rsid w:val="00872317"/>
    <w:rsid w:val="0087635B"/>
    <w:rsid w:val="008771EE"/>
    <w:rsid w:val="008804B5"/>
    <w:rsid w:val="0088110C"/>
    <w:rsid w:val="00893515"/>
    <w:rsid w:val="008A0475"/>
    <w:rsid w:val="008A1B4B"/>
    <w:rsid w:val="008A3DC1"/>
    <w:rsid w:val="008C716A"/>
    <w:rsid w:val="008C75CC"/>
    <w:rsid w:val="008C7746"/>
    <w:rsid w:val="008D6F5D"/>
    <w:rsid w:val="008E09DE"/>
    <w:rsid w:val="008E28BD"/>
    <w:rsid w:val="008F3142"/>
    <w:rsid w:val="008F4F9B"/>
    <w:rsid w:val="008F6C14"/>
    <w:rsid w:val="00902929"/>
    <w:rsid w:val="00902C43"/>
    <w:rsid w:val="00904D7D"/>
    <w:rsid w:val="00925B4B"/>
    <w:rsid w:val="00926FAF"/>
    <w:rsid w:val="00940291"/>
    <w:rsid w:val="00940473"/>
    <w:rsid w:val="00942CFD"/>
    <w:rsid w:val="00943BD8"/>
    <w:rsid w:val="00953F5E"/>
    <w:rsid w:val="0096288B"/>
    <w:rsid w:val="00976B61"/>
    <w:rsid w:val="009871E6"/>
    <w:rsid w:val="00992511"/>
    <w:rsid w:val="009965CD"/>
    <w:rsid w:val="00996956"/>
    <w:rsid w:val="009A7733"/>
    <w:rsid w:val="009B3E24"/>
    <w:rsid w:val="009B4A10"/>
    <w:rsid w:val="009B5989"/>
    <w:rsid w:val="009C5C2D"/>
    <w:rsid w:val="009C79DD"/>
    <w:rsid w:val="009C7F15"/>
    <w:rsid w:val="009D48D0"/>
    <w:rsid w:val="009E04D7"/>
    <w:rsid w:val="009E1849"/>
    <w:rsid w:val="009E37DC"/>
    <w:rsid w:val="009E6439"/>
    <w:rsid w:val="009E6E41"/>
    <w:rsid w:val="009F3D01"/>
    <w:rsid w:val="00A02687"/>
    <w:rsid w:val="00A042AA"/>
    <w:rsid w:val="00A107C7"/>
    <w:rsid w:val="00A24D40"/>
    <w:rsid w:val="00A4168F"/>
    <w:rsid w:val="00A416DC"/>
    <w:rsid w:val="00A56E8A"/>
    <w:rsid w:val="00A60228"/>
    <w:rsid w:val="00A61C66"/>
    <w:rsid w:val="00A62BCD"/>
    <w:rsid w:val="00A63F21"/>
    <w:rsid w:val="00A71FB2"/>
    <w:rsid w:val="00A74E14"/>
    <w:rsid w:val="00A7784D"/>
    <w:rsid w:val="00A80739"/>
    <w:rsid w:val="00A80CCB"/>
    <w:rsid w:val="00A8303D"/>
    <w:rsid w:val="00A9178B"/>
    <w:rsid w:val="00A9200A"/>
    <w:rsid w:val="00AA5CEE"/>
    <w:rsid w:val="00AA6D9C"/>
    <w:rsid w:val="00AA7335"/>
    <w:rsid w:val="00AB16A2"/>
    <w:rsid w:val="00AB721C"/>
    <w:rsid w:val="00AD1776"/>
    <w:rsid w:val="00AD196F"/>
    <w:rsid w:val="00AD608D"/>
    <w:rsid w:val="00AE29E9"/>
    <w:rsid w:val="00AE6EE6"/>
    <w:rsid w:val="00AE7044"/>
    <w:rsid w:val="00AF0E62"/>
    <w:rsid w:val="00AF321C"/>
    <w:rsid w:val="00AF3CC7"/>
    <w:rsid w:val="00AF4FD4"/>
    <w:rsid w:val="00B014C7"/>
    <w:rsid w:val="00B04F36"/>
    <w:rsid w:val="00B11A2E"/>
    <w:rsid w:val="00B126FA"/>
    <w:rsid w:val="00B140E5"/>
    <w:rsid w:val="00B1592F"/>
    <w:rsid w:val="00B22110"/>
    <w:rsid w:val="00B2416E"/>
    <w:rsid w:val="00B3594B"/>
    <w:rsid w:val="00B40DEE"/>
    <w:rsid w:val="00B506F8"/>
    <w:rsid w:val="00B535DC"/>
    <w:rsid w:val="00B5591C"/>
    <w:rsid w:val="00B63471"/>
    <w:rsid w:val="00B73F31"/>
    <w:rsid w:val="00B76B3B"/>
    <w:rsid w:val="00B8096E"/>
    <w:rsid w:val="00B82A7C"/>
    <w:rsid w:val="00B932C0"/>
    <w:rsid w:val="00B93E95"/>
    <w:rsid w:val="00B96D0A"/>
    <w:rsid w:val="00BA36D8"/>
    <w:rsid w:val="00BB59A0"/>
    <w:rsid w:val="00BB59B3"/>
    <w:rsid w:val="00BC1058"/>
    <w:rsid w:val="00BD11B8"/>
    <w:rsid w:val="00BD5954"/>
    <w:rsid w:val="00BE05D4"/>
    <w:rsid w:val="00BE6E66"/>
    <w:rsid w:val="00BE7DEB"/>
    <w:rsid w:val="00BF2B52"/>
    <w:rsid w:val="00BF6ED0"/>
    <w:rsid w:val="00C05042"/>
    <w:rsid w:val="00C05BA8"/>
    <w:rsid w:val="00C22824"/>
    <w:rsid w:val="00C2388C"/>
    <w:rsid w:val="00C3376A"/>
    <w:rsid w:val="00C3414A"/>
    <w:rsid w:val="00C42210"/>
    <w:rsid w:val="00C4336E"/>
    <w:rsid w:val="00C45B02"/>
    <w:rsid w:val="00C5270A"/>
    <w:rsid w:val="00C574CA"/>
    <w:rsid w:val="00C61F64"/>
    <w:rsid w:val="00C650FB"/>
    <w:rsid w:val="00C71C67"/>
    <w:rsid w:val="00C76194"/>
    <w:rsid w:val="00C77406"/>
    <w:rsid w:val="00C77BFE"/>
    <w:rsid w:val="00C86BBB"/>
    <w:rsid w:val="00C91DD8"/>
    <w:rsid w:val="00C93D93"/>
    <w:rsid w:val="00C95458"/>
    <w:rsid w:val="00CB17A8"/>
    <w:rsid w:val="00CC00C5"/>
    <w:rsid w:val="00CD34B2"/>
    <w:rsid w:val="00CD6582"/>
    <w:rsid w:val="00CE0A34"/>
    <w:rsid w:val="00CF07C7"/>
    <w:rsid w:val="00D02BFC"/>
    <w:rsid w:val="00D1355E"/>
    <w:rsid w:val="00D15AA2"/>
    <w:rsid w:val="00D20D2B"/>
    <w:rsid w:val="00D23B3E"/>
    <w:rsid w:val="00D246E7"/>
    <w:rsid w:val="00D3087A"/>
    <w:rsid w:val="00D30B38"/>
    <w:rsid w:val="00D31106"/>
    <w:rsid w:val="00D37CE8"/>
    <w:rsid w:val="00D418D6"/>
    <w:rsid w:val="00D42601"/>
    <w:rsid w:val="00D43849"/>
    <w:rsid w:val="00D45A3D"/>
    <w:rsid w:val="00D47847"/>
    <w:rsid w:val="00D51819"/>
    <w:rsid w:val="00D571A8"/>
    <w:rsid w:val="00D57244"/>
    <w:rsid w:val="00D579B9"/>
    <w:rsid w:val="00D615D9"/>
    <w:rsid w:val="00D65ADB"/>
    <w:rsid w:val="00D734AF"/>
    <w:rsid w:val="00D75E98"/>
    <w:rsid w:val="00D901D6"/>
    <w:rsid w:val="00DA566F"/>
    <w:rsid w:val="00DB25C5"/>
    <w:rsid w:val="00DB4132"/>
    <w:rsid w:val="00DB5B98"/>
    <w:rsid w:val="00DC197A"/>
    <w:rsid w:val="00DC1E9E"/>
    <w:rsid w:val="00DC7B9D"/>
    <w:rsid w:val="00DD084A"/>
    <w:rsid w:val="00DD280A"/>
    <w:rsid w:val="00DD2F9F"/>
    <w:rsid w:val="00DD5834"/>
    <w:rsid w:val="00DD6D4E"/>
    <w:rsid w:val="00DD7BDB"/>
    <w:rsid w:val="00DE69D8"/>
    <w:rsid w:val="00DF006A"/>
    <w:rsid w:val="00DF019E"/>
    <w:rsid w:val="00DF14E8"/>
    <w:rsid w:val="00E02B41"/>
    <w:rsid w:val="00E15A7C"/>
    <w:rsid w:val="00E15B77"/>
    <w:rsid w:val="00E22193"/>
    <w:rsid w:val="00E27635"/>
    <w:rsid w:val="00E3104F"/>
    <w:rsid w:val="00E31A50"/>
    <w:rsid w:val="00E324FE"/>
    <w:rsid w:val="00E3518A"/>
    <w:rsid w:val="00E56E00"/>
    <w:rsid w:val="00E6721C"/>
    <w:rsid w:val="00E82521"/>
    <w:rsid w:val="00E9027B"/>
    <w:rsid w:val="00E951BD"/>
    <w:rsid w:val="00E9774E"/>
    <w:rsid w:val="00EA1D25"/>
    <w:rsid w:val="00EA6A7D"/>
    <w:rsid w:val="00EA7269"/>
    <w:rsid w:val="00EB09AF"/>
    <w:rsid w:val="00EB1E58"/>
    <w:rsid w:val="00EB6D83"/>
    <w:rsid w:val="00EC6505"/>
    <w:rsid w:val="00ED6C99"/>
    <w:rsid w:val="00ED7835"/>
    <w:rsid w:val="00EE25A7"/>
    <w:rsid w:val="00EE26B7"/>
    <w:rsid w:val="00EE2DB6"/>
    <w:rsid w:val="00EF337F"/>
    <w:rsid w:val="00F00BFA"/>
    <w:rsid w:val="00F020E6"/>
    <w:rsid w:val="00F0220E"/>
    <w:rsid w:val="00F047AB"/>
    <w:rsid w:val="00F06EFA"/>
    <w:rsid w:val="00F168ED"/>
    <w:rsid w:val="00F23E3D"/>
    <w:rsid w:val="00F27C5B"/>
    <w:rsid w:val="00F4118D"/>
    <w:rsid w:val="00F41303"/>
    <w:rsid w:val="00F51A18"/>
    <w:rsid w:val="00F54431"/>
    <w:rsid w:val="00F62CC1"/>
    <w:rsid w:val="00F634EF"/>
    <w:rsid w:val="00F6519D"/>
    <w:rsid w:val="00F65FFE"/>
    <w:rsid w:val="00F66523"/>
    <w:rsid w:val="00F67C6E"/>
    <w:rsid w:val="00F70B55"/>
    <w:rsid w:val="00F71FC1"/>
    <w:rsid w:val="00F77522"/>
    <w:rsid w:val="00F8437B"/>
    <w:rsid w:val="00F87C48"/>
    <w:rsid w:val="00F87ECD"/>
    <w:rsid w:val="00F95181"/>
    <w:rsid w:val="00F969FD"/>
    <w:rsid w:val="00FA4B94"/>
    <w:rsid w:val="00FA6B61"/>
    <w:rsid w:val="00FA7688"/>
    <w:rsid w:val="00FC5626"/>
    <w:rsid w:val="00FC6C9D"/>
    <w:rsid w:val="00FC7425"/>
    <w:rsid w:val="00FD157B"/>
    <w:rsid w:val="00FD5C34"/>
    <w:rsid w:val="00FE6E53"/>
    <w:rsid w:val="00FF4AF7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6985,#00b5d9"/>
    </o:shapedefaults>
    <o:shapelayout v:ext="edit">
      <o:idmap v:ext="edit" data="2"/>
    </o:shapelayout>
  </w:shapeDefaults>
  <w:decimalSymbol w:val=","/>
  <w:listSeparator w:val=";"/>
  <w14:docId w14:val="2351D785"/>
  <w15:docId w15:val="{0620DE72-57EA-47E0-A513-4FCB95BD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D8"/>
    <w:pPr>
      <w:spacing w:after="120" w:line="276" w:lineRule="auto"/>
      <w:jc w:val="both"/>
    </w:pPr>
    <w:rPr>
      <w:noProof/>
      <w:sz w:val="22"/>
      <w:szCs w:val="22"/>
    </w:rPr>
  </w:style>
  <w:style w:type="paragraph" w:styleId="Ttulo1">
    <w:name w:val="heading 1"/>
    <w:basedOn w:val="Normal"/>
    <w:next w:val="Normal"/>
    <w:link w:val="Ttulo1Carter"/>
    <w:autoRedefine/>
    <w:qFormat/>
    <w:rsid w:val="00D418D6"/>
    <w:pPr>
      <w:keepNext/>
      <w:numPr>
        <w:numId w:val="4"/>
      </w:numPr>
      <w:tabs>
        <w:tab w:val="left" w:pos="426"/>
      </w:tabs>
      <w:spacing w:after="240" w:line="240" w:lineRule="auto"/>
      <w:jc w:val="left"/>
      <w:outlineLvl w:val="0"/>
    </w:pPr>
    <w:rPr>
      <w:rFonts w:ascii="Verdana" w:eastAsia="Times New Roman" w:hAnsi="Verdana"/>
      <w:b/>
      <w:caps/>
      <w:color w:val="000000"/>
      <w:sz w:val="24"/>
      <w:szCs w:val="28"/>
      <w:lang w:eastAsia="pt-PT"/>
    </w:rPr>
  </w:style>
  <w:style w:type="paragraph" w:styleId="Ttulo2">
    <w:name w:val="heading 2"/>
    <w:basedOn w:val="Ttulo22"/>
    <w:next w:val="Normal"/>
    <w:link w:val="Ttulo2Carter"/>
    <w:autoRedefine/>
    <w:uiPriority w:val="9"/>
    <w:unhideWhenUsed/>
    <w:qFormat/>
    <w:rsid w:val="00AD608D"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902C43"/>
    <w:pPr>
      <w:keepNext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="Times New Roman" w:hAnsi="Times New Roman"/>
      <w:snapToGrid w:val="0"/>
      <w:color w:val="000000"/>
      <w:sz w:val="20"/>
      <w:szCs w:val="20"/>
      <w:lang w:val="pt-BR"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2C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pt-BR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2C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2C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2C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2C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2C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AE7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7FFC"/>
  </w:style>
  <w:style w:type="paragraph" w:styleId="Rodap">
    <w:name w:val="footer"/>
    <w:basedOn w:val="Normal"/>
    <w:link w:val="RodapCarter"/>
    <w:uiPriority w:val="99"/>
    <w:unhideWhenUsed/>
    <w:rsid w:val="00AE7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7FFC"/>
  </w:style>
  <w:style w:type="table" w:styleId="TabelacomGrelha">
    <w:name w:val="Table Grid"/>
    <w:basedOn w:val="Tabelanormal"/>
    <w:rsid w:val="00AE7F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doMarcadordePosio1">
    <w:name w:val="Texto do Marcador de Posição1"/>
    <w:uiPriority w:val="99"/>
    <w:semiHidden/>
    <w:rsid w:val="00103B03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0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103B03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34"/>
    <w:qFormat/>
    <w:rsid w:val="00F8525F"/>
    <w:pPr>
      <w:ind w:left="708"/>
    </w:pPr>
  </w:style>
  <w:style w:type="paragraph" w:styleId="PargrafodaLista">
    <w:name w:val="List Paragraph"/>
    <w:basedOn w:val="Normal"/>
    <w:uiPriority w:val="34"/>
    <w:qFormat/>
    <w:rsid w:val="00E505AD"/>
    <w:pPr>
      <w:ind w:left="708"/>
    </w:pPr>
  </w:style>
  <w:style w:type="character" w:customStyle="1" w:styleId="Ttulo1Carter">
    <w:name w:val="Título 1 Caráter"/>
    <w:basedOn w:val="Tipodeletrapredefinidodopargrafo"/>
    <w:link w:val="Ttulo1"/>
    <w:rsid w:val="00D418D6"/>
    <w:rPr>
      <w:rFonts w:ascii="Verdana" w:eastAsia="Times New Roman" w:hAnsi="Verdana"/>
      <w:b/>
      <w:caps/>
      <w:noProof/>
      <w:color w:val="000000"/>
      <w:sz w:val="24"/>
      <w:szCs w:val="2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D608D"/>
    <w:rPr>
      <w:b/>
      <w:bCs/>
      <w:noProof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02C43"/>
    <w:rPr>
      <w:rFonts w:ascii="Times New Roman" w:eastAsia="Times New Roman" w:hAnsi="Times New Roman"/>
      <w:noProof/>
      <w:snapToGrid w:val="0"/>
      <w:color w:val="000000"/>
      <w:lang w:val="pt-BR"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2C43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2"/>
      <w:szCs w:val="22"/>
      <w:lang w:val="pt-BR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2C43"/>
    <w:rPr>
      <w:rFonts w:asciiTheme="majorHAnsi" w:eastAsiaTheme="majorEastAsia" w:hAnsiTheme="majorHAnsi" w:cstheme="majorBidi"/>
      <w:noProof/>
      <w:color w:val="243F60" w:themeColor="accent1" w:themeShade="7F"/>
      <w:sz w:val="22"/>
      <w:szCs w:val="22"/>
      <w:lang w:val="pt-BR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2C43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2"/>
      <w:szCs w:val="22"/>
      <w:lang w:val="pt-BR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2C43"/>
    <w:rPr>
      <w:rFonts w:asciiTheme="majorHAnsi" w:eastAsiaTheme="majorEastAsia" w:hAnsiTheme="majorHAnsi" w:cstheme="majorBidi"/>
      <w:i/>
      <w:iCs/>
      <w:noProof/>
      <w:color w:val="404040" w:themeColor="text1" w:themeTint="BF"/>
      <w:sz w:val="22"/>
      <w:szCs w:val="22"/>
      <w:lang w:val="pt-BR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2C43"/>
    <w:rPr>
      <w:rFonts w:asciiTheme="majorHAnsi" w:eastAsiaTheme="majorEastAsia" w:hAnsiTheme="majorHAnsi" w:cstheme="majorBidi"/>
      <w:noProof/>
      <w:color w:val="404040" w:themeColor="text1" w:themeTint="BF"/>
      <w:lang w:val="pt-BR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2C43"/>
    <w:rPr>
      <w:rFonts w:asciiTheme="majorHAnsi" w:eastAsiaTheme="majorEastAsia" w:hAnsiTheme="majorHAnsi" w:cstheme="majorBidi"/>
      <w:i/>
      <w:iCs/>
      <w:noProof/>
      <w:color w:val="404040" w:themeColor="text1" w:themeTint="BF"/>
      <w:lang w:val="pt-BR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902C4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902C43"/>
    <w:rPr>
      <w:rFonts w:ascii="Lucida Grande" w:hAnsi="Lucida Grande" w:cs="Lucida Grande"/>
      <w:sz w:val="24"/>
      <w:szCs w:val="24"/>
    </w:rPr>
  </w:style>
  <w:style w:type="table" w:customStyle="1" w:styleId="Tabelacomgrelha1">
    <w:name w:val="Tabela com grelha1"/>
    <w:basedOn w:val="Tabelanormal"/>
    <w:next w:val="TabelacomGrelha"/>
    <w:rsid w:val="00D51819"/>
    <w:rPr>
      <w:rFonts w:ascii="Cambria" w:eastAsia="Times New Roman" w:hAnsi="Cambria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D5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nsolas" w:eastAsia="Times New Roman" w:hAnsi="Consolas" w:cs="Consolas"/>
      <w:lang w:val="pt-BR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51819"/>
    <w:rPr>
      <w:rFonts w:ascii="Consolas" w:eastAsia="Times New Roman" w:hAnsi="Consolas" w:cs="Consolas"/>
      <w:sz w:val="22"/>
      <w:szCs w:val="22"/>
      <w:lang w:val="pt-BR" w:eastAsia="pt-PT"/>
    </w:rPr>
  </w:style>
  <w:style w:type="paragraph" w:customStyle="1" w:styleId="n0">
    <w:name w:val="n0"/>
    <w:basedOn w:val="Normal"/>
    <w:rsid w:val="00D51819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val="pt-BR" w:eastAsia="pt-PT"/>
    </w:rPr>
  </w:style>
  <w:style w:type="paragraph" w:customStyle="1" w:styleId="n1">
    <w:name w:val="n1"/>
    <w:basedOn w:val="Normal"/>
    <w:rsid w:val="00D51819"/>
    <w:pPr>
      <w:spacing w:after="0" w:line="240" w:lineRule="auto"/>
      <w:ind w:left="240"/>
      <w:jc w:val="left"/>
    </w:pPr>
    <w:rPr>
      <w:rFonts w:ascii="Times New Roman" w:eastAsia="Times New Roman" w:hAnsi="Times New Roman"/>
      <w:sz w:val="24"/>
      <w:szCs w:val="24"/>
      <w:lang w:val="pt-BR" w:eastAsia="pt-PT"/>
    </w:rPr>
  </w:style>
  <w:style w:type="paragraph" w:customStyle="1" w:styleId="n2">
    <w:name w:val="n2"/>
    <w:basedOn w:val="Normal"/>
    <w:rsid w:val="00D51819"/>
    <w:pPr>
      <w:spacing w:after="0" w:line="240" w:lineRule="auto"/>
      <w:ind w:left="480"/>
      <w:jc w:val="left"/>
    </w:pPr>
    <w:rPr>
      <w:rFonts w:ascii="Times New Roman" w:eastAsia="Times New Roman" w:hAnsi="Times New Roman"/>
      <w:sz w:val="24"/>
      <w:szCs w:val="24"/>
      <w:lang w:val="pt-BR" w:eastAsia="pt-PT"/>
    </w:rPr>
  </w:style>
  <w:style w:type="character" w:styleId="Forte">
    <w:name w:val="Strong"/>
    <w:basedOn w:val="Tipodeletrapredefinidodopargrafo"/>
    <w:uiPriority w:val="22"/>
    <w:qFormat/>
    <w:rsid w:val="003F7446"/>
    <w:rPr>
      <w:b/>
      <w:bCs/>
    </w:rPr>
  </w:style>
  <w:style w:type="paragraph" w:customStyle="1" w:styleId="PargrafodaLista2">
    <w:name w:val="Parágrafo da Lista2"/>
    <w:basedOn w:val="Normal"/>
    <w:uiPriority w:val="34"/>
    <w:qFormat/>
    <w:rsid w:val="00406582"/>
    <w:pPr>
      <w:ind w:left="708"/>
    </w:pPr>
  </w:style>
  <w:style w:type="paragraph" w:customStyle="1" w:styleId="PargrafodaLista3">
    <w:name w:val="Parágrafo da Lista3"/>
    <w:basedOn w:val="Normal"/>
    <w:uiPriority w:val="34"/>
    <w:qFormat/>
    <w:rsid w:val="00001617"/>
    <w:pPr>
      <w:ind w:left="708"/>
    </w:pPr>
  </w:style>
  <w:style w:type="paragraph" w:customStyle="1" w:styleId="TLListanumerao">
    <w:name w:val="(TL) Lista numeração"/>
    <w:basedOn w:val="Normal"/>
    <w:link w:val="TLListanumeraoChar"/>
    <w:qFormat/>
    <w:rsid w:val="004D4E94"/>
    <w:pPr>
      <w:numPr>
        <w:numId w:val="2"/>
      </w:numPr>
      <w:spacing w:before="120" w:after="60" w:line="240" w:lineRule="auto"/>
    </w:pPr>
    <w:rPr>
      <w:rFonts w:ascii="Times New Roman" w:eastAsia="Times New Roman" w:hAnsi="Times New Roman"/>
      <w:szCs w:val="24"/>
      <w:lang w:eastAsia="pt-PT"/>
    </w:rPr>
  </w:style>
  <w:style w:type="character" w:customStyle="1" w:styleId="TLListanumeraoChar">
    <w:name w:val="(TL) Lista numeração Char"/>
    <w:basedOn w:val="Tipodeletrapredefinidodopargrafo"/>
    <w:link w:val="TLListanumerao"/>
    <w:rsid w:val="004D4E94"/>
    <w:rPr>
      <w:rFonts w:ascii="Times New Roman" w:eastAsia="Times New Roman" w:hAnsi="Times New Roman"/>
      <w:noProof/>
      <w:sz w:val="22"/>
      <w:szCs w:val="24"/>
      <w:lang w:eastAsia="pt-PT"/>
    </w:rPr>
  </w:style>
  <w:style w:type="paragraph" w:customStyle="1" w:styleId="PargrafodaLista4">
    <w:name w:val="Parágrafo da Lista4"/>
    <w:basedOn w:val="Normal"/>
    <w:uiPriority w:val="34"/>
    <w:qFormat/>
    <w:rsid w:val="00EE26B7"/>
    <w:pPr>
      <w:ind w:left="708"/>
    </w:pPr>
  </w:style>
  <w:style w:type="paragraph" w:styleId="Corpodetexto">
    <w:name w:val="Body Text"/>
    <w:basedOn w:val="Normal"/>
    <w:link w:val="CorpodetextoCarter"/>
    <w:rsid w:val="00A24D40"/>
    <w:pPr>
      <w:spacing w:after="240" w:line="240" w:lineRule="atLeast"/>
      <w:ind w:firstLine="360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A24D40"/>
    <w:rPr>
      <w:rFonts w:ascii="Garamond" w:eastAsia="Times New Roman" w:hAnsi="Garamond" w:cs="Garamond"/>
      <w:sz w:val="22"/>
      <w:szCs w:val="22"/>
      <w:lang w:val="en-IE"/>
    </w:rPr>
  </w:style>
  <w:style w:type="paragraph" w:styleId="Legenda">
    <w:name w:val="caption"/>
    <w:basedOn w:val="Normal"/>
    <w:next w:val="Normal"/>
    <w:uiPriority w:val="35"/>
    <w:unhideWhenUsed/>
    <w:qFormat/>
    <w:rsid w:val="00D37CE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531CA6"/>
  </w:style>
  <w:style w:type="character" w:styleId="Hiperligao">
    <w:name w:val="Hyperlink"/>
    <w:basedOn w:val="Tipodeletrapredefinidodopargrafo"/>
    <w:uiPriority w:val="99"/>
    <w:unhideWhenUsed/>
    <w:rsid w:val="0032006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2006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6B24"/>
    <w:rPr>
      <w:color w:val="800080" w:themeColor="followedHyperlink"/>
      <w:u w:val="single"/>
    </w:rPr>
  </w:style>
  <w:style w:type="character" w:customStyle="1" w:styleId="n">
    <w:name w:val="n"/>
    <w:basedOn w:val="Tipodeletrapredefinidodopargrafo"/>
    <w:rsid w:val="006E38EB"/>
  </w:style>
  <w:style w:type="character" w:customStyle="1" w:styleId="o">
    <w:name w:val="o"/>
    <w:basedOn w:val="Tipodeletrapredefinidodopargrafo"/>
    <w:rsid w:val="006E38EB"/>
  </w:style>
  <w:style w:type="character" w:customStyle="1" w:styleId="mi">
    <w:name w:val="mi"/>
    <w:basedOn w:val="Tipodeletrapredefinidodopargrafo"/>
    <w:rsid w:val="006E38EB"/>
  </w:style>
  <w:style w:type="character" w:customStyle="1" w:styleId="mf">
    <w:name w:val="mf"/>
    <w:basedOn w:val="Tipodeletrapredefinidodopargrafo"/>
    <w:rsid w:val="006E38EB"/>
  </w:style>
  <w:style w:type="character" w:customStyle="1" w:styleId="nb">
    <w:name w:val="nb"/>
    <w:basedOn w:val="Tipodeletrapredefinidodopargrafo"/>
    <w:rsid w:val="006E38EB"/>
  </w:style>
  <w:style w:type="character" w:customStyle="1" w:styleId="p">
    <w:name w:val="p"/>
    <w:basedOn w:val="Tipodeletrapredefinidodopargrafo"/>
    <w:rsid w:val="006E38EB"/>
  </w:style>
  <w:style w:type="character" w:customStyle="1" w:styleId="s2">
    <w:name w:val="s2"/>
    <w:basedOn w:val="Tipodeletrapredefinidodopargrafo"/>
    <w:rsid w:val="006E38EB"/>
  </w:style>
  <w:style w:type="paragraph" w:styleId="NormalWeb">
    <w:name w:val="Normal (Web)"/>
    <w:basedOn w:val="Normal"/>
    <w:uiPriority w:val="99"/>
    <w:semiHidden/>
    <w:unhideWhenUsed/>
    <w:rsid w:val="005731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5731A4"/>
    <w:rPr>
      <w:rFonts w:ascii="Courier New" w:eastAsia="Times New Roman" w:hAnsi="Courier New" w:cs="Courier New"/>
      <w:sz w:val="20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9F3D01"/>
    <w:rPr>
      <w:rFonts w:ascii="Courier New" w:eastAsia="Times New Roman" w:hAnsi="Courier New" w:cs="Courier New"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666461"/>
    <w:pPr>
      <w:keepLines/>
      <w:numPr>
        <w:numId w:val="0"/>
      </w:numPr>
      <w:tabs>
        <w:tab w:val="clear" w:pos="426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9E6439"/>
    <w:pPr>
      <w:tabs>
        <w:tab w:val="left" w:pos="440"/>
        <w:tab w:val="right" w:leader="dot" w:pos="9736"/>
      </w:tabs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666461"/>
    <w:pPr>
      <w:spacing w:after="100"/>
      <w:ind w:left="220"/>
    </w:pPr>
  </w:style>
  <w:style w:type="character" w:customStyle="1" w:styleId="si">
    <w:name w:val="si"/>
    <w:basedOn w:val="Tipodeletrapredefinidodopargrafo"/>
    <w:rsid w:val="009E6E41"/>
  </w:style>
  <w:style w:type="character" w:customStyle="1" w:styleId="c1">
    <w:name w:val="c1"/>
    <w:basedOn w:val="Tipodeletrapredefinidodopargrafo"/>
    <w:rsid w:val="00976B61"/>
  </w:style>
  <w:style w:type="paragraph" w:customStyle="1" w:styleId="imgcenter">
    <w:name w:val="imgcenter"/>
    <w:basedOn w:val="Normal"/>
    <w:rsid w:val="00976B6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1">
    <w:name w:val="s1"/>
    <w:basedOn w:val="Tipodeletrapredefinidodopargrafo"/>
    <w:rsid w:val="00976B61"/>
  </w:style>
  <w:style w:type="character" w:customStyle="1" w:styleId="pre">
    <w:name w:val="pre"/>
    <w:basedOn w:val="Tipodeletrapredefinidodopargrafo"/>
    <w:rsid w:val="00976B61"/>
  </w:style>
  <w:style w:type="paragraph" w:customStyle="1" w:styleId="Cabealho1">
    <w:name w:val="Cabeçalho 1"/>
    <w:basedOn w:val="Normal"/>
    <w:rsid w:val="0015037F"/>
  </w:style>
  <w:style w:type="paragraph" w:customStyle="1" w:styleId="Cabealho2">
    <w:name w:val="Cabeçalho 2"/>
    <w:basedOn w:val="Normal"/>
    <w:rsid w:val="0015037F"/>
  </w:style>
  <w:style w:type="paragraph" w:customStyle="1" w:styleId="Cabealho3">
    <w:name w:val="Cabeçalho 3"/>
    <w:basedOn w:val="Normal"/>
    <w:rsid w:val="0015037F"/>
  </w:style>
  <w:style w:type="paragraph" w:customStyle="1" w:styleId="Cabealho4">
    <w:name w:val="Cabeçalho 4"/>
    <w:basedOn w:val="Normal"/>
    <w:rsid w:val="0015037F"/>
  </w:style>
  <w:style w:type="paragraph" w:customStyle="1" w:styleId="Cabealho5">
    <w:name w:val="Cabeçalho 5"/>
    <w:basedOn w:val="Normal"/>
    <w:rsid w:val="0015037F"/>
  </w:style>
  <w:style w:type="paragraph" w:customStyle="1" w:styleId="Cabealho6">
    <w:name w:val="Cabeçalho 6"/>
    <w:basedOn w:val="Normal"/>
    <w:rsid w:val="0015037F"/>
  </w:style>
  <w:style w:type="paragraph" w:customStyle="1" w:styleId="Cabealho7">
    <w:name w:val="Cabeçalho 7"/>
    <w:basedOn w:val="Normal"/>
    <w:rsid w:val="0015037F"/>
  </w:style>
  <w:style w:type="paragraph" w:customStyle="1" w:styleId="Cabealho8">
    <w:name w:val="Cabeçalho 8"/>
    <w:basedOn w:val="Normal"/>
    <w:rsid w:val="0015037F"/>
  </w:style>
  <w:style w:type="paragraph" w:customStyle="1" w:styleId="Cabealho9">
    <w:name w:val="Cabeçalho 9"/>
    <w:basedOn w:val="Normal"/>
    <w:rsid w:val="0015037F"/>
  </w:style>
  <w:style w:type="paragraph" w:customStyle="1" w:styleId="Ttulo11">
    <w:name w:val="Título 11"/>
    <w:basedOn w:val="Normal"/>
    <w:rsid w:val="00D20D2B"/>
  </w:style>
  <w:style w:type="paragraph" w:customStyle="1" w:styleId="Ttulo21">
    <w:name w:val="Título 21"/>
    <w:basedOn w:val="Normal"/>
    <w:rsid w:val="00D20D2B"/>
  </w:style>
  <w:style w:type="paragraph" w:customStyle="1" w:styleId="Ttulo31">
    <w:name w:val="Título 31"/>
    <w:basedOn w:val="Normal"/>
    <w:rsid w:val="00D20D2B"/>
  </w:style>
  <w:style w:type="paragraph" w:customStyle="1" w:styleId="Ttulo41">
    <w:name w:val="Título 41"/>
    <w:basedOn w:val="Normal"/>
    <w:rsid w:val="00D20D2B"/>
  </w:style>
  <w:style w:type="paragraph" w:customStyle="1" w:styleId="Ttulo51">
    <w:name w:val="Título 51"/>
    <w:basedOn w:val="Normal"/>
    <w:rsid w:val="00D20D2B"/>
  </w:style>
  <w:style w:type="paragraph" w:customStyle="1" w:styleId="Ttulo61">
    <w:name w:val="Título 61"/>
    <w:basedOn w:val="Normal"/>
    <w:rsid w:val="00D20D2B"/>
  </w:style>
  <w:style w:type="paragraph" w:customStyle="1" w:styleId="Ttulo71">
    <w:name w:val="Título 71"/>
    <w:basedOn w:val="Normal"/>
    <w:rsid w:val="00D20D2B"/>
  </w:style>
  <w:style w:type="paragraph" w:customStyle="1" w:styleId="Ttulo81">
    <w:name w:val="Título 81"/>
    <w:basedOn w:val="Normal"/>
    <w:rsid w:val="00D20D2B"/>
  </w:style>
  <w:style w:type="paragraph" w:customStyle="1" w:styleId="Ttulo91">
    <w:name w:val="Título 91"/>
    <w:basedOn w:val="Normal"/>
    <w:rsid w:val="00D20D2B"/>
  </w:style>
  <w:style w:type="paragraph" w:customStyle="1" w:styleId="Ttulo12">
    <w:name w:val="Título 12"/>
    <w:basedOn w:val="Normal"/>
    <w:rsid w:val="009C79DD"/>
    <w:pPr>
      <w:numPr>
        <w:numId w:val="3"/>
      </w:numPr>
    </w:pPr>
  </w:style>
  <w:style w:type="paragraph" w:customStyle="1" w:styleId="Ttulo22">
    <w:name w:val="Título 22"/>
    <w:basedOn w:val="Normal"/>
    <w:rsid w:val="009C79DD"/>
    <w:pPr>
      <w:numPr>
        <w:ilvl w:val="1"/>
        <w:numId w:val="3"/>
      </w:numPr>
    </w:pPr>
  </w:style>
  <w:style w:type="paragraph" w:customStyle="1" w:styleId="Ttulo32">
    <w:name w:val="Título 32"/>
    <w:basedOn w:val="Normal"/>
    <w:rsid w:val="009C79DD"/>
    <w:pPr>
      <w:numPr>
        <w:ilvl w:val="2"/>
        <w:numId w:val="3"/>
      </w:numPr>
    </w:pPr>
  </w:style>
  <w:style w:type="paragraph" w:customStyle="1" w:styleId="Ttulo42">
    <w:name w:val="Título 42"/>
    <w:basedOn w:val="Normal"/>
    <w:rsid w:val="009C79DD"/>
    <w:pPr>
      <w:numPr>
        <w:ilvl w:val="3"/>
        <w:numId w:val="3"/>
      </w:numPr>
    </w:pPr>
  </w:style>
  <w:style w:type="paragraph" w:customStyle="1" w:styleId="Ttulo52">
    <w:name w:val="Título 52"/>
    <w:basedOn w:val="Normal"/>
    <w:rsid w:val="009C79DD"/>
    <w:pPr>
      <w:numPr>
        <w:ilvl w:val="4"/>
        <w:numId w:val="3"/>
      </w:numPr>
    </w:pPr>
  </w:style>
  <w:style w:type="paragraph" w:customStyle="1" w:styleId="Ttulo62">
    <w:name w:val="Título 62"/>
    <w:basedOn w:val="Normal"/>
    <w:rsid w:val="009C79DD"/>
    <w:pPr>
      <w:numPr>
        <w:ilvl w:val="5"/>
        <w:numId w:val="3"/>
      </w:numPr>
    </w:pPr>
  </w:style>
  <w:style w:type="paragraph" w:customStyle="1" w:styleId="Ttulo72">
    <w:name w:val="Título 72"/>
    <w:basedOn w:val="Normal"/>
    <w:rsid w:val="009C79DD"/>
    <w:pPr>
      <w:numPr>
        <w:ilvl w:val="6"/>
        <w:numId w:val="3"/>
      </w:numPr>
    </w:pPr>
  </w:style>
  <w:style w:type="paragraph" w:customStyle="1" w:styleId="Ttulo82">
    <w:name w:val="Título 82"/>
    <w:basedOn w:val="Normal"/>
    <w:rsid w:val="009C79DD"/>
    <w:pPr>
      <w:numPr>
        <w:ilvl w:val="7"/>
        <w:numId w:val="3"/>
      </w:numPr>
    </w:pPr>
  </w:style>
  <w:style w:type="paragraph" w:customStyle="1" w:styleId="Ttulo92">
    <w:name w:val="Título 92"/>
    <w:basedOn w:val="Normal"/>
    <w:rsid w:val="009C79DD"/>
    <w:pPr>
      <w:numPr>
        <w:ilvl w:val="8"/>
        <w:numId w:val="3"/>
      </w:numPr>
    </w:pPr>
  </w:style>
  <w:style w:type="character" w:customStyle="1" w:styleId="pythonkeywordcolor">
    <w:name w:val="pythonkeywordcolor"/>
    <w:basedOn w:val="Tipodeletrapredefinidodopargrafo"/>
    <w:rsid w:val="00D30B38"/>
  </w:style>
  <w:style w:type="character" w:customStyle="1" w:styleId="pythonstringcolor">
    <w:name w:val="pythonstringcolor"/>
    <w:basedOn w:val="Tipodeletrapredefinidodopargrafo"/>
    <w:rsid w:val="00D30B38"/>
  </w:style>
  <w:style w:type="character" w:customStyle="1" w:styleId="pythoncolor">
    <w:name w:val="pythoncolor"/>
    <w:basedOn w:val="Tipodeletrapredefinidodopargrafo"/>
    <w:rsid w:val="00D3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8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64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2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45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8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363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6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17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1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53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3029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3069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49978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6218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234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406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594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328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027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59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097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77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69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5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272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057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286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850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691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3257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366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097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file_open.asp" TargetMode="External"/><Relationship Id="rId13" Type="http://schemas.openxmlformats.org/officeDocument/2006/relationships/hyperlink" Target="https://docs.python.org/pt-br/dev/library/csv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pt-br/dev/library/fileinpu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pt-br/dev/library/persist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string_rstrip.asp" TargetMode="External"/><Relationship Id="rId10" Type="http://schemas.openxmlformats.org/officeDocument/2006/relationships/hyperlink" Target="https://docs.python.org/pt-br/dev/library/marsh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pt-br/dev/library/pickle.html" TargetMode="External"/><Relationship Id="rId14" Type="http://schemas.openxmlformats.org/officeDocument/2006/relationships/hyperlink" Target="https://www.w3schools.com/python/ref_string_split.a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querimentos-comunica&#231;&#245;es\modelo%20de%20progra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09300-97F2-439E-BDC8-B4A7723D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programas.dot</Template>
  <TotalTime>3244</TotalTime>
  <Pages>1</Pages>
  <Words>978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Curso</vt:lpstr>
      <vt:lpstr>Curso</vt:lpstr>
    </vt:vector>
  </TitlesOfParts>
  <Company>IPG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creator>Teresa Margarida C. Alpalhao Teodoro</dc:creator>
  <cp:lastModifiedBy>Paulo Nunes</cp:lastModifiedBy>
  <cp:revision>47</cp:revision>
  <cp:lastPrinted>2022-05-30T09:23:00Z</cp:lastPrinted>
  <dcterms:created xsi:type="dcterms:W3CDTF">2022-05-18T14:20:00Z</dcterms:created>
  <dcterms:modified xsi:type="dcterms:W3CDTF">2022-05-30T09:23:00Z</dcterms:modified>
</cp:coreProperties>
</file>